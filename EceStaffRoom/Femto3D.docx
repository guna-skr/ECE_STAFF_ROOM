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4" w:type="dxa"/>
          <w:bottom w:w="58" w:type="dxa"/>
        </w:tblCellMar>
        <w:tblLook w:val="0000" w:firstRow="0" w:lastRow="0" w:firstColumn="0" w:lastColumn="0" w:noHBand="0" w:noVBand="0"/>
        <w:tblDescription w:val="Layout table to enter Logo, Invoice number, Date, Expiration Date, Company Name and Slogan, Address, Phone and Fax numbers, and Email address"/>
      </w:tblPr>
      <w:tblGrid>
        <w:gridCol w:w="5936"/>
        <w:gridCol w:w="4000"/>
      </w:tblGrid>
      <w:tr w:rsidR="00BE5B9D" w:rsidRPr="00BE5B9D" w:rsidTr="00356198">
        <w:trPr>
          <w:trHeight w:val="668"/>
        </w:trPr>
        <w:tc>
          <w:tcPr>
            <w:tcW w:w="5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</w:tcMar>
            <w:vAlign w:val="center"/>
          </w:tcPr>
          <w:p w:rsidR="00990269" w:rsidRPr="00F762FA" w:rsidRDefault="00000000" w:rsidP="00356198">
            <w:pPr>
              <w:pStyle w:val="Name"/>
              <w:framePr w:hSpace="0" w:wrap="auto" w:hAnchor="text" w:yAlign="inline"/>
              <w:rPr>
                <w:color w:val="4FA1CC" w:themeColor="accent6" w:themeShade="BF"/>
              </w:rPr>
            </w:pPr>
            <w:sdt>
              <w:sdtPr>
                <w:rPr>
                  <w:color w:val="4FA1CC" w:themeColor="accent6" w:themeShade="BF"/>
                </w:rPr>
                <w:id w:val="722881107"/>
                <w:placeholder>
                  <w:docPart w:val="813C42A7B5F13D42BF60B6E738CA335F"/>
                </w:placeholder>
                <w15:appearance w15:val="hidden"/>
              </w:sdtPr>
              <w:sdtContent>
                <w:r w:rsidR="00F762FA">
                  <w:rPr>
                    <w:color w:val="4FA1CC" w:themeColor="accent6" w:themeShade="BF"/>
                  </w:rPr>
                  <w:t>Femto3D</w:t>
                </w:r>
              </w:sdtContent>
            </w:sdt>
            <w:r w:rsidR="00356198" w:rsidRPr="00F762FA">
              <w:rPr>
                <w:color w:val="4FA1CC" w:themeColor="accent6" w:themeShade="BF"/>
              </w:rPr>
              <w:t xml:space="preserve"> </w:t>
            </w:r>
          </w:p>
          <w:p w:rsidR="009C5836" w:rsidRPr="00BE5B9D" w:rsidRDefault="00000000" w:rsidP="00DA16F4">
            <w:pPr>
              <w:pStyle w:val="Tagline"/>
              <w:framePr w:wrap="around"/>
              <w:rPr>
                <w:color w:val="731B1C" w:themeColor="text2" w:themeShade="80"/>
              </w:rPr>
            </w:pPr>
            <w:sdt>
              <w:sdtPr>
                <w:rPr>
                  <w:color w:val="4FA1CC" w:themeColor="accent6" w:themeShade="BF"/>
                </w:rPr>
                <w:id w:val="212007993"/>
                <w:placeholder>
                  <w:docPart w:val="4390DE697A422F4E91F722C9015F0912"/>
                </w:placeholder>
                <w15:appearance w15:val="hidden"/>
              </w:sdtPr>
              <w:sdtContent>
                <w:r w:rsidR="00F762FA" w:rsidRPr="00F762FA">
                  <w:rPr>
                    <w:color w:val="4FA1CC" w:themeColor="accent6" w:themeShade="BF"/>
                    <w:lang w:val="en-IN"/>
                  </w:rPr>
                  <w:t>Shape your Ideas with us</w:t>
                </w:r>
              </w:sdtContent>
            </w:sdt>
            <w:r w:rsidR="00356198" w:rsidRPr="00F762FA">
              <w:rPr>
                <w:color w:val="4FA1CC" w:themeColor="accent6" w:themeShade="BF"/>
              </w:rPr>
              <w:t xml:space="preserve"> </w:t>
            </w: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C5836" w:rsidRPr="00356198" w:rsidRDefault="00000000" w:rsidP="00356198">
            <w:pPr>
              <w:pStyle w:val="Heading1"/>
            </w:pPr>
            <w:sdt>
              <w:sdtPr>
                <w:rPr>
                  <w:color w:val="4FA1CC" w:themeColor="accent6" w:themeShade="BF"/>
                </w:rPr>
                <w:alias w:val="Quote:"/>
                <w:tag w:val="Quote:"/>
                <w:id w:val="-1200705054"/>
                <w:placeholder>
                  <w:docPart w:val="FDD202CD77BA4449AA369765661510AA"/>
                </w:placeholder>
                <w:temporary/>
                <w:showingPlcHdr/>
                <w15:appearance w15:val="hidden"/>
              </w:sdtPr>
              <w:sdtContent>
                <w:r w:rsidR="007501D0" w:rsidRPr="00F762FA">
                  <w:rPr>
                    <w:color w:val="4FA1CC" w:themeColor="accent6" w:themeShade="BF"/>
                  </w:rPr>
                  <w:t>QUOTE</w:t>
                </w:r>
              </w:sdtContent>
            </w:sdt>
          </w:p>
        </w:tc>
      </w:tr>
      <w:tr w:rsidR="009C5836" w:rsidRPr="001E3C2E" w:rsidTr="00356198">
        <w:trPr>
          <w:trHeight w:val="633"/>
        </w:trPr>
        <w:tc>
          <w:tcPr>
            <w:tcW w:w="59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</w:tcPr>
          <w:p w:rsidR="00F762FA" w:rsidRDefault="00F762FA" w:rsidP="00F762FA">
            <w:pPr>
              <w:rPr>
                <w:lang w:val="en-IN"/>
              </w:rPr>
            </w:pPr>
            <w:r w:rsidRPr="00F762FA">
              <w:rPr>
                <w:lang w:val="en-IN"/>
              </w:rPr>
              <w:t xml:space="preserve">41, 3rd Street, </w:t>
            </w:r>
          </w:p>
          <w:p w:rsidR="00F762FA" w:rsidRDefault="00F762FA" w:rsidP="00F762FA">
            <w:pPr>
              <w:rPr>
                <w:lang w:val="en-IN"/>
              </w:rPr>
            </w:pPr>
            <w:proofErr w:type="spellStart"/>
            <w:r w:rsidRPr="00F762FA">
              <w:rPr>
                <w:lang w:val="en-IN"/>
              </w:rPr>
              <w:t>Arulananda</w:t>
            </w:r>
            <w:proofErr w:type="spellEnd"/>
            <w:r w:rsidRPr="00F762FA">
              <w:rPr>
                <w:lang w:val="en-IN"/>
              </w:rPr>
              <w:t xml:space="preserve"> Ammal Nagar, </w:t>
            </w:r>
          </w:p>
          <w:p w:rsidR="00F762FA" w:rsidRPr="00F762FA" w:rsidRDefault="00F762FA" w:rsidP="00F762FA">
            <w:pPr>
              <w:rPr>
                <w:lang w:val="en-IN"/>
              </w:rPr>
            </w:pPr>
            <w:r>
              <w:rPr>
                <w:lang w:val="en-IN"/>
              </w:rPr>
              <w:t>T</w:t>
            </w:r>
            <w:r w:rsidRPr="00F762FA">
              <w:rPr>
                <w:lang w:val="en-IN"/>
              </w:rPr>
              <w:t>hanjavur </w:t>
            </w:r>
            <w:r>
              <w:rPr>
                <w:lang w:val="en-IN"/>
              </w:rPr>
              <w:t>613007</w:t>
            </w:r>
          </w:p>
          <w:p w:rsidR="009E3C70" w:rsidRDefault="009E3C70" w:rsidP="00356198"/>
          <w:p w:rsidR="000E5CE9" w:rsidRDefault="00000000" w:rsidP="00356198">
            <w:sdt>
              <w:sdtPr>
                <w:id w:val="707612331"/>
                <w:placeholder>
                  <w:docPart w:val="52B9D98BE6261D4D8E9E32C69BCB41AB"/>
                </w:placeholder>
                <w15:appearance w15:val="hidden"/>
              </w:sdtPr>
              <w:sdtContent>
                <w:r w:rsidR="00041743">
                  <w:t>support@femto3d.com</w:t>
                </w:r>
              </w:sdtContent>
            </w:sdt>
            <w:r w:rsidR="00356198">
              <w:t xml:space="preserve"> </w:t>
            </w:r>
          </w:p>
        </w:tc>
        <w:tc>
          <w:tcPr>
            <w:tcW w:w="3996" w:type="dxa"/>
            <w:tcBorders>
              <w:top w:val="nil"/>
              <w:bottom w:val="nil"/>
            </w:tcBorders>
            <w:shd w:val="clear" w:color="auto" w:fill="auto"/>
          </w:tcPr>
          <w:p w:rsidR="009C5836" w:rsidRPr="00986C77" w:rsidRDefault="00017A97" w:rsidP="00356198">
            <w:pPr>
              <w:pStyle w:val="DateandNumber"/>
              <w:rPr>
                <w:b/>
                <w:bCs/>
              </w:rPr>
            </w:pPr>
            <w:r w:rsidRPr="00356198">
              <w:t xml:space="preserve"> </w:t>
            </w:r>
            <w:sdt>
              <w:sdtPr>
                <w:rPr>
                  <w:b/>
                  <w:bCs/>
                </w:rPr>
                <w:id w:val="1723867234"/>
                <w:placeholder>
                  <w:docPart w:val="FBAF82D0B6CB93498D893D7D5E70D174"/>
                </w:placeholder>
                <w15:appearance w15:val="hidden"/>
              </w:sdtPr>
              <w:sdtContent>
                <w:r w:rsidR="00986C77" w:rsidRPr="00986C77">
                  <w:rPr>
                    <w:b/>
                    <w:bCs/>
                  </w:rPr>
                  <w:t>Date: 06/10/2024</w:t>
                </w:r>
              </w:sdtContent>
            </w:sdt>
          </w:p>
          <w:p w:rsidR="009C5836" w:rsidRPr="00356198" w:rsidRDefault="009C5836" w:rsidP="00356198">
            <w:pPr>
              <w:pStyle w:val="DateandNumber"/>
            </w:pPr>
          </w:p>
        </w:tc>
      </w:tr>
      <w:tr w:rsidR="00A83EA1" w:rsidRPr="001E3C2E" w:rsidTr="00356198">
        <w:trPr>
          <w:trHeight w:val="1859"/>
        </w:trPr>
        <w:tc>
          <w:tcPr>
            <w:tcW w:w="5930" w:type="dxa"/>
            <w:tcBorders>
              <w:top w:val="nil"/>
              <w:bottom w:val="nil"/>
            </w:tcBorders>
            <w:shd w:val="clear" w:color="auto" w:fill="auto"/>
          </w:tcPr>
          <w:p w:rsidR="00A83EA1" w:rsidRPr="00356198" w:rsidRDefault="00000000" w:rsidP="00356198">
            <w:pPr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To:"/>
                <w:tag w:val="To:"/>
                <w:id w:val="-629860407"/>
                <w:placeholder>
                  <w:docPart w:val="1C3BF79D413650458CAF218DA4CB4779"/>
                </w:placeholder>
                <w:temporary/>
                <w:showingPlcHdr/>
                <w15:appearance w15:val="hidden"/>
              </w:sdtPr>
              <w:sdtContent>
                <w:r w:rsidR="00A83EA1" w:rsidRPr="00356198">
                  <w:rPr>
                    <w:rStyle w:val="Emphasis"/>
                  </w:rPr>
                  <w:t>To</w:t>
                </w:r>
                <w:r w:rsidR="00356198" w:rsidRPr="00356198">
                  <w:rPr>
                    <w:rStyle w:val="Emphasis"/>
                  </w:rPr>
                  <w:t>:</w:t>
                </w:r>
              </w:sdtContent>
            </w:sdt>
          </w:p>
          <w:p w:rsidR="00F762FA" w:rsidRDefault="00F762FA" w:rsidP="00356198">
            <w:r>
              <w:t>SRM TRP ENGINEERING COLLEGE</w:t>
            </w:r>
          </w:p>
          <w:p w:rsidR="00666563" w:rsidRPr="000E5CE9" w:rsidRDefault="00F762FA" w:rsidP="00356198">
            <w:proofErr w:type="spellStart"/>
            <w:r w:rsidRPr="00F762FA">
              <w:t>Irungalur</w:t>
            </w:r>
            <w:proofErr w:type="spellEnd"/>
            <w:r w:rsidRPr="00F762FA">
              <w:t>, Tamil Nadu 621105</w:t>
            </w:r>
            <w:r w:rsidR="00356198">
              <w:t xml:space="preserve"> </w:t>
            </w:r>
          </w:p>
        </w:tc>
        <w:tc>
          <w:tcPr>
            <w:tcW w:w="3996" w:type="dxa"/>
            <w:tcBorders>
              <w:top w:val="nil"/>
              <w:bottom w:val="nil"/>
            </w:tcBorders>
            <w:shd w:val="clear" w:color="auto" w:fill="auto"/>
          </w:tcPr>
          <w:p w:rsidR="00A83EA1" w:rsidRPr="00990269" w:rsidRDefault="00A83EA1" w:rsidP="00356198">
            <w:pPr>
              <w:pStyle w:val="DateandNumber"/>
            </w:pPr>
          </w:p>
        </w:tc>
      </w:tr>
    </w:tbl>
    <w:p w:rsidR="008A3C48" w:rsidRDefault="008A3C48"/>
    <w:p w:rsidR="009C5836" w:rsidRPr="001E3C2E" w:rsidRDefault="009C5836" w:rsidP="00897D19"/>
    <w:tbl>
      <w:tblPr>
        <w:tblStyle w:val="GridTable4-Accent6"/>
        <w:tblW w:w="5000" w:type="pct"/>
        <w:tblLook w:val="0420" w:firstRow="1" w:lastRow="0" w:firstColumn="0" w:lastColumn="0" w:noHBand="0" w:noVBand="1"/>
        <w:tblDescription w:val="Enter Quantity, Description, Unit Price, Discount, and Line Total in table columns, and Subtotal, Sales Tax, and Total at the end of this table"/>
      </w:tblPr>
      <w:tblGrid>
        <w:gridCol w:w="1396"/>
        <w:gridCol w:w="4411"/>
        <w:gridCol w:w="108"/>
        <w:gridCol w:w="1036"/>
        <w:gridCol w:w="366"/>
        <w:gridCol w:w="1183"/>
        <w:gridCol w:w="1426"/>
      </w:tblGrid>
      <w:tr w:rsidR="00AE48D7" w:rsidRPr="00CE5FDC" w:rsidTr="00D05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1396" w:type="dxa"/>
          </w:tcPr>
          <w:p w:rsidR="00AE48D7" w:rsidRPr="00CE5FDC" w:rsidRDefault="00AE48D7" w:rsidP="00CE5FDC">
            <w:pPr>
              <w:pStyle w:val="ColumnHeadingsWhite"/>
            </w:pPr>
            <w:sdt>
              <w:sdtPr>
                <w:id w:val="652260001"/>
                <w:placeholder>
                  <w:docPart w:val="CF4EB0E88916DF45BC0D47A05E5B5F07"/>
                </w:placeholder>
                <w:showingPlcHdr/>
                <w15:appearance w15:val="hidden"/>
              </w:sdtPr>
              <w:sdtContent>
                <w:r w:rsidRPr="00CE5FDC">
                  <w:t>Qty</w:t>
                </w:r>
              </w:sdtContent>
            </w:sdt>
            <w:r w:rsidRPr="00CE5FDC">
              <w:t xml:space="preserve"> </w:t>
            </w:r>
          </w:p>
        </w:tc>
        <w:tc>
          <w:tcPr>
            <w:tcW w:w="4519" w:type="dxa"/>
            <w:gridSpan w:val="2"/>
          </w:tcPr>
          <w:p w:rsidR="00AE48D7" w:rsidRPr="00CE5FDC" w:rsidRDefault="00AE48D7" w:rsidP="00CE5FDC">
            <w:pPr>
              <w:pStyle w:val="ColumnHeadingsWhite"/>
            </w:pPr>
            <w:sdt>
              <w:sdtPr>
                <w:id w:val="-121304311"/>
                <w:placeholder>
                  <w:docPart w:val="1972C0C96069D649B15B8A603D3AB4CB"/>
                </w:placeholder>
                <w:showingPlcHdr/>
                <w15:appearance w15:val="hidden"/>
              </w:sdtPr>
              <w:sdtContent>
                <w:r w:rsidRPr="00CE5FDC">
                  <w:t>Description</w:t>
                </w:r>
              </w:sdtContent>
            </w:sdt>
            <w:r w:rsidRPr="00CE5FDC">
              <w:t xml:space="preserve"> </w:t>
            </w:r>
          </w:p>
        </w:tc>
        <w:tc>
          <w:tcPr>
            <w:tcW w:w="1402" w:type="dxa"/>
            <w:gridSpan w:val="2"/>
          </w:tcPr>
          <w:p w:rsidR="00AE48D7" w:rsidRDefault="00AE48D7" w:rsidP="00AE48D7">
            <w:pPr>
              <w:pStyle w:val="ColumnHeadingsWhite"/>
              <w:jc w:val="both"/>
            </w:pPr>
            <w:r>
              <w:t>Quantity</w:t>
            </w:r>
          </w:p>
        </w:tc>
        <w:tc>
          <w:tcPr>
            <w:tcW w:w="1183" w:type="dxa"/>
          </w:tcPr>
          <w:p w:rsidR="00AE48D7" w:rsidRPr="00CE5FDC" w:rsidRDefault="00AE48D7" w:rsidP="00CE5FDC">
            <w:pPr>
              <w:pStyle w:val="ColumnHeadingsWhite"/>
            </w:pPr>
            <w:r>
              <w:t>Unit price</w:t>
            </w:r>
          </w:p>
        </w:tc>
        <w:tc>
          <w:tcPr>
            <w:tcW w:w="1426" w:type="dxa"/>
          </w:tcPr>
          <w:p w:rsidR="00AE48D7" w:rsidRPr="00CE5FDC" w:rsidRDefault="00AE48D7" w:rsidP="00D058BC">
            <w:pPr>
              <w:pStyle w:val="ColumnHeadingsWhite"/>
              <w:jc w:val="right"/>
            </w:pPr>
            <w:sdt>
              <w:sdtPr>
                <w:id w:val="1087808530"/>
                <w:placeholder>
                  <w:docPart w:val="DDE51B76892EBB48B67CC698916F998B"/>
                </w:placeholder>
                <w15:appearance w15:val="hidden"/>
              </w:sdtPr>
              <w:sdtContent>
                <w:r>
                  <w:t>Total</w:t>
                </w:r>
              </w:sdtContent>
            </w:sdt>
            <w:r w:rsidRPr="00CE5FDC">
              <w:t xml:space="preserve"> </w:t>
            </w:r>
          </w:p>
        </w:tc>
      </w:tr>
      <w:tr w:rsidR="00AE48D7" w:rsidRPr="001E3C2E" w:rsidTr="00D0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396" w:type="dxa"/>
          </w:tcPr>
          <w:p w:rsidR="00AE48D7" w:rsidRPr="001E3C2E" w:rsidRDefault="00AE48D7" w:rsidP="00CE5FDC">
            <w:sdt>
              <w:sdtPr>
                <w:id w:val="1595974703"/>
                <w:placeholder>
                  <w:docPart w:val="5C33A68EE4377C42BFC9C33D48DCDC04"/>
                </w:placeholder>
                <w:showingPlcHdr/>
                <w15:appearance w15:val="hidden"/>
              </w:sdtPr>
              <w:sdtContent>
                <w:r w:rsidRPr="00CE5FDC">
                  <w:t>1</w:t>
                </w:r>
              </w:sdtContent>
            </w:sdt>
            <w:r>
              <w:t xml:space="preserve"> </w:t>
            </w:r>
          </w:p>
        </w:tc>
        <w:tc>
          <w:tcPr>
            <w:tcW w:w="4411" w:type="dxa"/>
          </w:tcPr>
          <w:p w:rsidR="00AE48D7" w:rsidRPr="001E3C2E" w:rsidRDefault="00AE48D7" w:rsidP="00CE5FDC">
            <w:sdt>
              <w:sdtPr>
                <w:id w:val="-1399893519"/>
                <w:placeholder>
                  <w:docPart w:val="90F8AD27648926449E96BFC6D52E01CE"/>
                </w:placeholder>
                <w15:appearance w15:val="hidden"/>
              </w:sdtPr>
              <w:sdtContent>
                <w:r w:rsidRPr="00AE48D7">
                  <w:t>8 Channel 5V Relay Module with Optocoupler</w:t>
                </w:r>
              </w:sdtContent>
            </w:sdt>
            <w:r>
              <w:t xml:space="preserve"> </w:t>
            </w:r>
          </w:p>
        </w:tc>
        <w:tc>
          <w:tcPr>
            <w:tcW w:w="1144" w:type="dxa"/>
            <w:gridSpan w:val="2"/>
          </w:tcPr>
          <w:p w:rsidR="00AE48D7" w:rsidRDefault="00AE48D7" w:rsidP="00CE5FDC">
            <w:pPr>
              <w:pStyle w:val="Amount"/>
            </w:pPr>
            <w:r>
              <w:t>1</w:t>
            </w:r>
          </w:p>
        </w:tc>
        <w:tc>
          <w:tcPr>
            <w:tcW w:w="1549" w:type="dxa"/>
            <w:gridSpan w:val="2"/>
          </w:tcPr>
          <w:p w:rsidR="00AE48D7" w:rsidRPr="00CE5FDC" w:rsidRDefault="00AE48D7" w:rsidP="00CE5FDC">
            <w:pPr>
              <w:pStyle w:val="Amount"/>
            </w:pPr>
            <w:sdt>
              <w:sdtPr>
                <w:id w:val="-1734144187"/>
                <w:placeholder>
                  <w:docPart w:val="E54A7414F0577A4F979EF6284A808C13"/>
                </w:placeholder>
                <w15:appearance w15:val="hidden"/>
              </w:sdtPr>
              <w:sdtContent>
                <w:r w:rsidRPr="00AE48D7">
                  <w:t>Rs.233.00</w:t>
                </w:r>
              </w:sdtContent>
            </w:sdt>
            <w:r w:rsidRPr="00CE5FDC">
              <w:t xml:space="preserve"> </w:t>
            </w:r>
          </w:p>
        </w:tc>
        <w:tc>
          <w:tcPr>
            <w:tcW w:w="1426" w:type="dxa"/>
          </w:tcPr>
          <w:p w:rsidR="00AE48D7" w:rsidRPr="00CE5FDC" w:rsidRDefault="00AE48D7" w:rsidP="00CE5FDC">
            <w:pPr>
              <w:pStyle w:val="Amount"/>
            </w:pPr>
            <w:sdt>
              <w:sdtPr>
                <w:id w:val="691724932"/>
                <w:placeholder>
                  <w:docPart w:val="EB3A101D8190A646A89176679FD39C06"/>
                </w:placeholder>
                <w15:appearance w15:val="hidden"/>
              </w:sdtPr>
              <w:sdtContent>
                <w:r w:rsidRPr="00AE48D7">
                  <w:t>Rs.233.00</w:t>
                </w:r>
              </w:sdtContent>
            </w:sdt>
            <w:r w:rsidRPr="00CE5FDC">
              <w:t xml:space="preserve"> </w:t>
            </w:r>
          </w:p>
        </w:tc>
      </w:tr>
      <w:tr w:rsidR="00AE48D7" w:rsidRPr="001E3C2E" w:rsidTr="00D058BC">
        <w:trPr>
          <w:trHeight w:val="403"/>
        </w:trPr>
        <w:tc>
          <w:tcPr>
            <w:tcW w:w="1396" w:type="dxa"/>
          </w:tcPr>
          <w:p w:rsidR="00AE48D7" w:rsidRPr="001E3C2E" w:rsidRDefault="00AE48D7" w:rsidP="00FC4DCA">
            <w:r>
              <w:t>2</w:t>
            </w:r>
          </w:p>
        </w:tc>
        <w:tc>
          <w:tcPr>
            <w:tcW w:w="4411" w:type="dxa"/>
          </w:tcPr>
          <w:p w:rsidR="00AE48D7" w:rsidRPr="001E3C2E" w:rsidRDefault="00AE48D7" w:rsidP="00FC4DCA">
            <w:r w:rsidRPr="00AE48D7">
              <w:t xml:space="preserve">ESP32 38Pin Development Board </w:t>
            </w:r>
            <w:proofErr w:type="spellStart"/>
            <w:r w:rsidRPr="00AE48D7">
              <w:t>WiFi+Bluetooth</w:t>
            </w:r>
            <w:proofErr w:type="spellEnd"/>
            <w:r w:rsidRPr="00AE48D7">
              <w:t xml:space="preserve"> Ultra-Low Power Consumption Dual Core</w:t>
            </w:r>
          </w:p>
        </w:tc>
        <w:tc>
          <w:tcPr>
            <w:tcW w:w="1144" w:type="dxa"/>
            <w:gridSpan w:val="2"/>
          </w:tcPr>
          <w:p w:rsidR="00AE48D7" w:rsidRPr="00AE48D7" w:rsidRDefault="00AE48D7" w:rsidP="00FC4DCA">
            <w:pPr>
              <w:pStyle w:val="Amount"/>
            </w:pPr>
            <w:r>
              <w:t>1</w:t>
            </w:r>
          </w:p>
        </w:tc>
        <w:tc>
          <w:tcPr>
            <w:tcW w:w="1549" w:type="dxa"/>
            <w:gridSpan w:val="2"/>
          </w:tcPr>
          <w:p w:rsidR="00AE48D7" w:rsidRPr="00761383" w:rsidRDefault="00AE48D7" w:rsidP="00FC4DCA">
            <w:pPr>
              <w:pStyle w:val="Amount"/>
            </w:pPr>
            <w:r w:rsidRPr="00AE48D7">
              <w:t>Rs.385.00</w:t>
            </w:r>
          </w:p>
        </w:tc>
        <w:tc>
          <w:tcPr>
            <w:tcW w:w="1426" w:type="dxa"/>
          </w:tcPr>
          <w:p w:rsidR="00AE48D7" w:rsidRPr="00761383" w:rsidRDefault="00AE48D7" w:rsidP="00FC4DCA">
            <w:pPr>
              <w:pStyle w:val="Amount"/>
            </w:pPr>
            <w:r w:rsidRPr="00AE48D7">
              <w:t>Rs.385.00</w:t>
            </w:r>
          </w:p>
        </w:tc>
      </w:tr>
      <w:tr w:rsidR="00AE48D7" w:rsidRPr="001E3C2E" w:rsidTr="00D0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396" w:type="dxa"/>
          </w:tcPr>
          <w:p w:rsidR="00AE48D7" w:rsidRPr="001E3C2E" w:rsidRDefault="00AE48D7" w:rsidP="00FC4DCA">
            <w:r>
              <w:t>3</w:t>
            </w:r>
          </w:p>
        </w:tc>
        <w:tc>
          <w:tcPr>
            <w:tcW w:w="4411" w:type="dxa"/>
          </w:tcPr>
          <w:p w:rsidR="00AE48D7" w:rsidRPr="001E3C2E" w:rsidRDefault="00986C77" w:rsidP="00FC4DCA">
            <w:proofErr w:type="spellStart"/>
            <w:r>
              <w:t>Nordwood</w:t>
            </w:r>
            <w:proofErr w:type="spellEnd"/>
            <w:r>
              <w:t xml:space="preserve"> AVEO Switches 6AMP 240V</w:t>
            </w:r>
          </w:p>
        </w:tc>
        <w:tc>
          <w:tcPr>
            <w:tcW w:w="1144" w:type="dxa"/>
            <w:gridSpan w:val="2"/>
          </w:tcPr>
          <w:p w:rsidR="00AE48D7" w:rsidRPr="00761383" w:rsidRDefault="00D058BC" w:rsidP="00FC4DCA">
            <w:pPr>
              <w:pStyle w:val="Amount"/>
            </w:pPr>
            <w:r>
              <w:t>9</w:t>
            </w:r>
          </w:p>
        </w:tc>
        <w:tc>
          <w:tcPr>
            <w:tcW w:w="1549" w:type="dxa"/>
            <w:gridSpan w:val="2"/>
          </w:tcPr>
          <w:p w:rsidR="00AE48D7" w:rsidRPr="00761383" w:rsidRDefault="00D058BC" w:rsidP="00FC4DCA">
            <w:pPr>
              <w:pStyle w:val="Amount"/>
            </w:pPr>
            <w:r>
              <w:t>Rs.24.00</w:t>
            </w:r>
          </w:p>
        </w:tc>
        <w:tc>
          <w:tcPr>
            <w:tcW w:w="1426" w:type="dxa"/>
          </w:tcPr>
          <w:p w:rsidR="00AE48D7" w:rsidRPr="00761383" w:rsidRDefault="00D058BC" w:rsidP="00FC4DCA">
            <w:pPr>
              <w:pStyle w:val="Amount"/>
            </w:pPr>
            <w:r>
              <w:t>Rs.</w:t>
            </w:r>
            <w:r w:rsidRPr="00D058BC">
              <w:t>216</w:t>
            </w:r>
            <w:r>
              <w:t>.00</w:t>
            </w:r>
          </w:p>
        </w:tc>
      </w:tr>
      <w:tr w:rsidR="00AE48D7" w:rsidRPr="001E3C2E" w:rsidTr="00D058BC">
        <w:trPr>
          <w:trHeight w:val="403"/>
        </w:trPr>
        <w:tc>
          <w:tcPr>
            <w:tcW w:w="1396" w:type="dxa"/>
          </w:tcPr>
          <w:p w:rsidR="00AE48D7" w:rsidRPr="001E3C2E" w:rsidRDefault="00D058BC" w:rsidP="00FC4DCA">
            <w:r>
              <w:t>4</w:t>
            </w:r>
          </w:p>
        </w:tc>
        <w:tc>
          <w:tcPr>
            <w:tcW w:w="4411" w:type="dxa"/>
          </w:tcPr>
          <w:p w:rsidR="00AE48D7" w:rsidRPr="001E3C2E" w:rsidRDefault="00D058BC" w:rsidP="00FC4DCA">
            <w:proofErr w:type="spellStart"/>
            <w:r>
              <w:t>Portronics</w:t>
            </w:r>
            <w:proofErr w:type="spellEnd"/>
            <w:r>
              <w:t xml:space="preserve"> Adapter 5V – 3A</w:t>
            </w:r>
          </w:p>
        </w:tc>
        <w:tc>
          <w:tcPr>
            <w:tcW w:w="1144" w:type="dxa"/>
            <w:gridSpan w:val="2"/>
          </w:tcPr>
          <w:p w:rsidR="00AE48D7" w:rsidRPr="00761383" w:rsidRDefault="00D058BC" w:rsidP="00FC4DCA">
            <w:pPr>
              <w:pStyle w:val="Amount"/>
            </w:pPr>
            <w:r>
              <w:t>1</w:t>
            </w:r>
          </w:p>
        </w:tc>
        <w:tc>
          <w:tcPr>
            <w:tcW w:w="1549" w:type="dxa"/>
            <w:gridSpan w:val="2"/>
          </w:tcPr>
          <w:p w:rsidR="00AE48D7" w:rsidRPr="00761383" w:rsidRDefault="00D058BC" w:rsidP="00FC4DCA">
            <w:pPr>
              <w:pStyle w:val="Amount"/>
            </w:pPr>
            <w:r>
              <w:t>Rs.190.00</w:t>
            </w:r>
          </w:p>
        </w:tc>
        <w:tc>
          <w:tcPr>
            <w:tcW w:w="1426" w:type="dxa"/>
          </w:tcPr>
          <w:p w:rsidR="00AE48D7" w:rsidRPr="00761383" w:rsidRDefault="00D058BC" w:rsidP="00FC4DCA">
            <w:pPr>
              <w:pStyle w:val="Amount"/>
            </w:pPr>
            <w:r>
              <w:t>Rs.190.00</w:t>
            </w:r>
          </w:p>
        </w:tc>
      </w:tr>
      <w:tr w:rsidR="00AE48D7" w:rsidRPr="001E3C2E" w:rsidTr="00D0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396" w:type="dxa"/>
          </w:tcPr>
          <w:p w:rsidR="00AE48D7" w:rsidRPr="001E3C2E" w:rsidRDefault="00D058BC" w:rsidP="00FC4DCA">
            <w:r>
              <w:t>5</w:t>
            </w:r>
          </w:p>
        </w:tc>
        <w:tc>
          <w:tcPr>
            <w:tcW w:w="4411" w:type="dxa"/>
          </w:tcPr>
          <w:p w:rsidR="00AE48D7" w:rsidRPr="001E3C2E" w:rsidRDefault="00D058BC" w:rsidP="00FC4DCA">
            <w:proofErr w:type="spellStart"/>
            <w:r>
              <w:t>Kundancab</w:t>
            </w:r>
            <w:proofErr w:type="spellEnd"/>
            <w:r>
              <w:t xml:space="preserve"> FR 1.0 </w:t>
            </w:r>
            <w:proofErr w:type="spellStart"/>
            <w:r>
              <w:t>SQmm</w:t>
            </w:r>
            <w:proofErr w:type="spellEnd"/>
            <w:r>
              <w:t xml:space="preserve"> 1100V Wire</w:t>
            </w:r>
          </w:p>
        </w:tc>
        <w:tc>
          <w:tcPr>
            <w:tcW w:w="1144" w:type="dxa"/>
            <w:gridSpan w:val="2"/>
          </w:tcPr>
          <w:p w:rsidR="00AE48D7" w:rsidRPr="00761383" w:rsidRDefault="00D058BC" w:rsidP="00FC4DCA">
            <w:pPr>
              <w:pStyle w:val="Amount"/>
            </w:pPr>
            <w:r>
              <w:t>10mtrs</w:t>
            </w:r>
          </w:p>
        </w:tc>
        <w:tc>
          <w:tcPr>
            <w:tcW w:w="1549" w:type="dxa"/>
            <w:gridSpan w:val="2"/>
          </w:tcPr>
          <w:p w:rsidR="00AE48D7" w:rsidRPr="00761383" w:rsidRDefault="00D058BC" w:rsidP="00FC4DCA">
            <w:pPr>
              <w:pStyle w:val="Amount"/>
            </w:pPr>
            <w:r>
              <w:t>Rs.14</w:t>
            </w:r>
            <w:r w:rsidR="00463161">
              <w:t>.00</w:t>
            </w:r>
            <w:r>
              <w:t>/</w:t>
            </w:r>
            <w:proofErr w:type="spellStart"/>
            <w:r>
              <w:t>mtr</w:t>
            </w:r>
            <w:proofErr w:type="spellEnd"/>
          </w:p>
        </w:tc>
        <w:tc>
          <w:tcPr>
            <w:tcW w:w="1426" w:type="dxa"/>
          </w:tcPr>
          <w:p w:rsidR="00AE48D7" w:rsidRPr="00761383" w:rsidRDefault="00D058BC" w:rsidP="00FC4DCA">
            <w:pPr>
              <w:pStyle w:val="Amount"/>
            </w:pPr>
            <w:r>
              <w:t>Rs.140</w:t>
            </w:r>
            <w:r w:rsidR="00463161">
              <w:t>.00</w:t>
            </w:r>
          </w:p>
        </w:tc>
      </w:tr>
      <w:tr w:rsidR="00AE48D7" w:rsidRPr="001E3C2E" w:rsidTr="00D058BC">
        <w:trPr>
          <w:trHeight w:val="403"/>
        </w:trPr>
        <w:tc>
          <w:tcPr>
            <w:tcW w:w="1396" w:type="dxa"/>
          </w:tcPr>
          <w:p w:rsidR="00AE48D7" w:rsidRPr="001E3C2E" w:rsidRDefault="00D058BC" w:rsidP="00FC4DCA">
            <w:r>
              <w:t>6</w:t>
            </w:r>
          </w:p>
        </w:tc>
        <w:tc>
          <w:tcPr>
            <w:tcW w:w="4411" w:type="dxa"/>
          </w:tcPr>
          <w:p w:rsidR="00AE48D7" w:rsidRPr="001E3C2E" w:rsidRDefault="00D058BC" w:rsidP="00FC4DCA">
            <w:r w:rsidRPr="00D058BC">
              <w:t xml:space="preserve">Additively manufactured housing/casing </w:t>
            </w:r>
          </w:p>
        </w:tc>
        <w:tc>
          <w:tcPr>
            <w:tcW w:w="1144" w:type="dxa"/>
            <w:gridSpan w:val="2"/>
          </w:tcPr>
          <w:p w:rsidR="00AE48D7" w:rsidRPr="00761383" w:rsidRDefault="00D058BC" w:rsidP="00FC4DCA">
            <w:pPr>
              <w:pStyle w:val="Amount"/>
            </w:pPr>
            <w:r>
              <w:t>107grms</w:t>
            </w:r>
          </w:p>
        </w:tc>
        <w:tc>
          <w:tcPr>
            <w:tcW w:w="1549" w:type="dxa"/>
            <w:gridSpan w:val="2"/>
          </w:tcPr>
          <w:p w:rsidR="00AE48D7" w:rsidRPr="00761383" w:rsidRDefault="00D058BC" w:rsidP="00FC4DCA">
            <w:pPr>
              <w:pStyle w:val="Amount"/>
            </w:pPr>
            <w:r>
              <w:t>Rs.7</w:t>
            </w:r>
            <w:r w:rsidR="00463161">
              <w:t>.00</w:t>
            </w:r>
            <w:r>
              <w:t>/</w:t>
            </w:r>
            <w:proofErr w:type="spellStart"/>
            <w:r>
              <w:t>grm</w:t>
            </w:r>
            <w:proofErr w:type="spellEnd"/>
          </w:p>
        </w:tc>
        <w:tc>
          <w:tcPr>
            <w:tcW w:w="1426" w:type="dxa"/>
          </w:tcPr>
          <w:p w:rsidR="00AE48D7" w:rsidRPr="00761383" w:rsidRDefault="00D058BC" w:rsidP="00FC4DCA">
            <w:pPr>
              <w:pStyle w:val="Amount"/>
            </w:pPr>
            <w:r>
              <w:t>Rs.750</w:t>
            </w:r>
            <w:r w:rsidR="00463161">
              <w:t>.00</w:t>
            </w:r>
          </w:p>
        </w:tc>
      </w:tr>
      <w:tr w:rsidR="00AE48D7" w:rsidRPr="001E3C2E" w:rsidTr="00D05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396" w:type="dxa"/>
          </w:tcPr>
          <w:p w:rsidR="00AE48D7" w:rsidRPr="001E3C2E" w:rsidRDefault="00463161" w:rsidP="00FC4DCA">
            <w:r>
              <w:t>7</w:t>
            </w:r>
          </w:p>
        </w:tc>
        <w:tc>
          <w:tcPr>
            <w:tcW w:w="4411" w:type="dxa"/>
          </w:tcPr>
          <w:p w:rsidR="00AE48D7" w:rsidRPr="001E3C2E" w:rsidRDefault="00463161" w:rsidP="00FC4DCA">
            <w:r>
              <w:t xml:space="preserve">Other </w:t>
            </w:r>
            <w:r w:rsidRPr="00463161">
              <w:t>Connection Accessories and Cables</w:t>
            </w:r>
          </w:p>
        </w:tc>
        <w:tc>
          <w:tcPr>
            <w:tcW w:w="1144" w:type="dxa"/>
            <w:gridSpan w:val="2"/>
          </w:tcPr>
          <w:p w:rsidR="00AE48D7" w:rsidRPr="00761383" w:rsidRDefault="00AE48D7" w:rsidP="00FC4DCA">
            <w:pPr>
              <w:pStyle w:val="Amount"/>
            </w:pPr>
          </w:p>
        </w:tc>
        <w:tc>
          <w:tcPr>
            <w:tcW w:w="1549" w:type="dxa"/>
            <w:gridSpan w:val="2"/>
          </w:tcPr>
          <w:p w:rsidR="00AE48D7" w:rsidRPr="00761383" w:rsidRDefault="00AE48D7" w:rsidP="00FC4DCA">
            <w:pPr>
              <w:pStyle w:val="Amount"/>
            </w:pPr>
          </w:p>
        </w:tc>
        <w:tc>
          <w:tcPr>
            <w:tcW w:w="1426" w:type="dxa"/>
          </w:tcPr>
          <w:p w:rsidR="00AE48D7" w:rsidRPr="00761383" w:rsidRDefault="00463161" w:rsidP="00FC4DCA">
            <w:pPr>
              <w:pStyle w:val="Amount"/>
            </w:pPr>
            <w:r>
              <w:t>Rs.100.00</w:t>
            </w:r>
          </w:p>
        </w:tc>
      </w:tr>
      <w:tr w:rsidR="00AE48D7" w:rsidRPr="001E3C2E" w:rsidTr="00D058BC">
        <w:trPr>
          <w:trHeight w:val="403"/>
        </w:trPr>
        <w:tc>
          <w:tcPr>
            <w:tcW w:w="5807" w:type="dxa"/>
            <w:gridSpan w:val="2"/>
          </w:tcPr>
          <w:p w:rsidR="00AE48D7" w:rsidRPr="001E3C2E" w:rsidRDefault="00AE48D7" w:rsidP="00990269"/>
        </w:tc>
        <w:tc>
          <w:tcPr>
            <w:tcW w:w="1144" w:type="dxa"/>
            <w:gridSpan w:val="2"/>
          </w:tcPr>
          <w:p w:rsidR="00AE48D7" w:rsidRDefault="00AE48D7" w:rsidP="00E12343">
            <w:pPr>
              <w:pStyle w:val="Thankyou"/>
              <w:rPr>
                <w:color w:val="4FA1CC" w:themeColor="accent6" w:themeShade="BF"/>
              </w:rPr>
            </w:pPr>
          </w:p>
        </w:tc>
        <w:tc>
          <w:tcPr>
            <w:tcW w:w="1549" w:type="dxa"/>
            <w:gridSpan w:val="2"/>
          </w:tcPr>
          <w:p w:rsidR="00AE48D7" w:rsidRPr="00F762FA" w:rsidRDefault="00AE48D7" w:rsidP="00E12343">
            <w:pPr>
              <w:pStyle w:val="Thankyou"/>
              <w:rPr>
                <w:color w:val="4FA1CC" w:themeColor="accent6" w:themeShade="BF"/>
              </w:rPr>
            </w:pPr>
            <w:sdt>
              <w:sdtPr>
                <w:rPr>
                  <w:color w:val="4FA1CC" w:themeColor="accent6" w:themeShade="BF"/>
                </w:rPr>
                <w:alias w:val="Total:"/>
                <w:tag w:val="Total:"/>
                <w:id w:val="1691648536"/>
                <w:placeholder>
                  <w:docPart w:val="DCA628ADE98409498C12BA4CBEF80733"/>
                </w:placeholder>
                <w:temporary/>
                <w:showingPlcHdr/>
                <w15:appearance w15:val="hidden"/>
              </w:sdtPr>
              <w:sdtContent>
                <w:r w:rsidRPr="00F762FA">
                  <w:rPr>
                    <w:color w:val="4FA1CC" w:themeColor="accent6" w:themeShade="BF"/>
                  </w:rPr>
                  <w:t>Total</w:t>
                </w:r>
              </w:sdtContent>
            </w:sdt>
            <w:r w:rsidRPr="00F762FA">
              <w:rPr>
                <w:color w:val="4FA1CC" w:themeColor="accent6" w:themeShade="BF"/>
              </w:rPr>
              <w:t xml:space="preserve"> </w:t>
            </w:r>
          </w:p>
        </w:tc>
        <w:tc>
          <w:tcPr>
            <w:tcW w:w="1426" w:type="dxa"/>
          </w:tcPr>
          <w:p w:rsidR="00AE48D7" w:rsidRPr="00DA16F4" w:rsidRDefault="00AE48D7" w:rsidP="00DA16F4">
            <w:pPr>
              <w:pStyle w:val="Amount"/>
            </w:pPr>
            <w:sdt>
              <w:sdtPr>
                <w:id w:val="721335045"/>
                <w:placeholder>
                  <w:docPart w:val="A357E36D66F878428D48E9DF73C58323"/>
                </w:placeholder>
                <w15:appearance w15:val="hidden"/>
              </w:sdtPr>
              <w:sdtContent>
                <w:r w:rsidR="00463161">
                  <w:t xml:space="preserve">Rs. </w:t>
                </w:r>
                <w:r w:rsidR="00463161" w:rsidRPr="00463161">
                  <w:t>2014</w:t>
                </w:r>
                <w:r w:rsidR="00463161">
                  <w:t>.00</w:t>
                </w:r>
              </w:sdtContent>
            </w:sdt>
            <w:r w:rsidRPr="00DA16F4">
              <w:t xml:space="preserve"> </w:t>
            </w:r>
          </w:p>
        </w:tc>
      </w:tr>
    </w:tbl>
    <w:p w:rsidR="00CB2E13" w:rsidRDefault="00CB2E13" w:rsidP="00207555"/>
    <w:tbl>
      <w:tblPr>
        <w:tblW w:w="5000" w:type="pct"/>
        <w:tblLayout w:type="fixed"/>
        <w:tblLook w:val="0000" w:firstRow="0" w:lastRow="0" w:firstColumn="0" w:lastColumn="0" w:noHBand="0" w:noVBand="0"/>
        <w:tblDescription w:val="Enter Quotation prepared by person name, declaration, Signature to accept, and Thank you message in this table"/>
      </w:tblPr>
      <w:tblGrid>
        <w:gridCol w:w="9936"/>
      </w:tblGrid>
      <w:tr w:rsidR="00CA1CFC" w:rsidRPr="001E3C2E" w:rsidTr="00DA16F4">
        <w:trPr>
          <w:trHeight w:val="1440"/>
        </w:trPr>
        <w:tc>
          <w:tcPr>
            <w:tcW w:w="10080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:rsidR="003A1E70" w:rsidRDefault="00000000" w:rsidP="00DA16F4">
            <w:sdt>
              <w:sdtPr>
                <w:id w:val="258877418"/>
                <w:placeholder>
                  <w:docPart w:val="72449D113F8DCD4F898B1648C462AF40"/>
                </w:placeholder>
                <w:showingPlcHdr/>
                <w15:appearance w15:val="hidden"/>
              </w:sdtPr>
              <w:sdtContent>
                <w:r w:rsidR="00DA16F4" w:rsidRPr="00DA16F4">
                  <w:t>Quotation prepared by:</w:t>
                </w:r>
              </w:sdtContent>
            </w:sdt>
            <w:r w:rsidR="00572B9D">
              <w:t xml:space="preserve">  </w:t>
            </w:r>
            <w:sdt>
              <w:sdtPr>
                <w:id w:val="2146611357"/>
                <w:placeholder>
                  <w:docPart w:val="2DC4115A3FA595448A5385FBAC36D566"/>
                </w:placeholder>
                <w15:appearance w15:val="hidden"/>
              </w:sdtPr>
              <w:sdtContent>
                <w:r w:rsidR="00F762FA">
                  <w:t>Abdul Muhsin A</w:t>
                </w:r>
              </w:sdtContent>
            </w:sdt>
          </w:p>
          <w:p w:rsidR="003A1E70" w:rsidRPr="00D8761E" w:rsidRDefault="003A1E70" w:rsidP="00DA16F4"/>
          <w:p w:rsidR="003A1E70" w:rsidRDefault="00000000" w:rsidP="00DA16F4">
            <w:sdt>
              <w:sdtPr>
                <w:id w:val="1410817675"/>
                <w:placeholder>
                  <w:docPart w:val="D54AC41CEB27244EADA5DDC047AA00A2"/>
                </w:placeholder>
                <w:showingPlcHdr/>
                <w15:appearance w15:val="hidden"/>
              </w:sdtPr>
              <w:sdtContent>
                <w:r w:rsidR="00DA16F4" w:rsidRPr="00DA16F4">
                  <w:t>This is a quotation on the goods named, subject to the conditions noted below:</w:t>
                </w:r>
              </w:sdtContent>
            </w:sdt>
            <w:r w:rsidR="003A1E70">
              <w:t xml:space="preserve"> </w:t>
            </w:r>
            <w:sdt>
              <w:sdtPr>
                <w:id w:val="374363098"/>
                <w:placeholder>
                  <w:docPart w:val="7BB145A17C3771489C59495879CE095F"/>
                </w:placeholder>
                <w:showingPlcHdr/>
                <w15:appearance w15:val="hidden"/>
              </w:sdtPr>
              <w:sdtContent>
                <w:r w:rsidR="00DA16F4" w:rsidRPr="00DA16F4">
                  <w:t>All sales final, payment due upon receipt.</w:t>
                </w:r>
              </w:sdtContent>
            </w:sdt>
          </w:p>
          <w:p w:rsidR="003A1E70" w:rsidRDefault="003A1E70" w:rsidP="00DA16F4"/>
          <w:p w:rsidR="00CA1CFC" w:rsidRPr="007C7496" w:rsidRDefault="00000000" w:rsidP="00DA16F4">
            <w:sdt>
              <w:sdtPr>
                <w:id w:val="824402651"/>
                <w:placeholder>
                  <w:docPart w:val="B7993FB0F65D09429335985441F13209"/>
                </w:placeholder>
                <w:showingPlcHdr/>
                <w15:appearance w15:val="hidden"/>
              </w:sdtPr>
              <w:sdtContent>
                <w:r w:rsidR="00DA16F4" w:rsidRPr="00DA16F4">
                  <w:t>To accept this quotation, sign here and return:</w:t>
                </w:r>
              </w:sdtContent>
            </w:sdt>
            <w:r w:rsidR="003A1E70">
              <w:t xml:space="preserve"> </w:t>
            </w:r>
            <w:sdt>
              <w:sdtPr>
                <w:id w:val="-990088902"/>
                <w:placeholder>
                  <w:docPart w:val="A6C0BFB34DEEDA49B8FA8C087C291D3E"/>
                </w:placeholder>
                <w:showingPlcHdr/>
                <w15:appearance w15:val="hidden"/>
              </w:sdtPr>
              <w:sdtContent>
                <w:r w:rsidR="00DA16F4" w:rsidRPr="00DA16F4">
                  <w:t>____________________________________________________</w:t>
                </w:r>
              </w:sdtContent>
            </w:sdt>
          </w:p>
        </w:tc>
      </w:tr>
      <w:tr w:rsidR="003A1E70" w:rsidRPr="001E3C2E" w:rsidTr="00DA16F4">
        <w:trPr>
          <w:trHeight w:val="470"/>
        </w:trPr>
        <w:tc>
          <w:tcPr>
            <w:tcW w:w="10080" w:type="dxa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233BDC" w:rsidRDefault="00000000" w:rsidP="00233BDC">
            <w:pPr>
              <w:pStyle w:val="Thankyou"/>
              <w:rPr>
                <w:color w:val="4FA1CC" w:themeColor="accent6" w:themeShade="BF"/>
              </w:rPr>
            </w:pPr>
            <w:sdt>
              <w:sdtPr>
                <w:rPr>
                  <w:color w:val="4FA1CC" w:themeColor="accent6" w:themeShade="BF"/>
                </w:rPr>
                <w:id w:val="591587389"/>
                <w:placeholder>
                  <w:docPart w:val="683E778E90D2564682866E7193F532BE"/>
                </w:placeholder>
                <w:showingPlcHdr/>
                <w15:appearance w15:val="hidden"/>
              </w:sdtPr>
              <w:sdtContent>
                <w:r w:rsidR="00DA16F4" w:rsidRPr="00F762FA">
                  <w:rPr>
                    <w:color w:val="4FA1CC" w:themeColor="accent6" w:themeShade="BF"/>
                  </w:rPr>
                  <w:t>Thank you for your business!</w:t>
                </w:r>
              </w:sdtContent>
            </w:sdt>
          </w:p>
          <w:p w:rsidR="00233BDC" w:rsidRDefault="00233BDC" w:rsidP="00233BDC">
            <w:pPr>
              <w:pStyle w:val="Thankyou"/>
              <w:jc w:val="center"/>
              <w:rPr>
                <w:color w:val="4FA1CC" w:themeColor="accent6" w:themeShade="BF"/>
              </w:rPr>
            </w:pPr>
          </w:p>
          <w:p w:rsidR="00233BDC" w:rsidRDefault="00233BDC" w:rsidP="00233BDC">
            <w:pPr>
              <w:pStyle w:val="Thankyou"/>
              <w:jc w:val="center"/>
              <w:rPr>
                <w:color w:val="4FA1CC" w:themeColor="accent6" w:themeShade="BF"/>
              </w:rPr>
            </w:pPr>
          </w:p>
          <w:p w:rsidR="00233BDC" w:rsidRDefault="00233BDC" w:rsidP="00233BDC">
            <w:pPr>
              <w:pStyle w:val="Thankyou"/>
              <w:rPr>
                <w:color w:val="4FA1CC" w:themeColor="accent6" w:themeShade="BF"/>
              </w:rPr>
            </w:pPr>
          </w:p>
          <w:p w:rsidR="00463161" w:rsidRDefault="00463161" w:rsidP="00233BDC">
            <w:pPr>
              <w:pStyle w:val="Thankyou"/>
              <w:rPr>
                <w:color w:val="4FA1CC" w:themeColor="accent6" w:themeShade="BF"/>
              </w:rPr>
            </w:pPr>
          </w:p>
          <w:p w:rsidR="00463161" w:rsidRDefault="00463161" w:rsidP="00233BDC">
            <w:pPr>
              <w:pStyle w:val="Thankyou"/>
              <w:rPr>
                <w:color w:val="4FA1CC" w:themeColor="accent6" w:themeShade="BF"/>
              </w:rPr>
            </w:pPr>
          </w:p>
          <w:p w:rsidR="00463161" w:rsidRDefault="00463161" w:rsidP="00233BDC">
            <w:pPr>
              <w:pStyle w:val="Thankyou"/>
              <w:rPr>
                <w:color w:val="4FA1CC" w:themeColor="accent6" w:themeShade="BF"/>
              </w:rPr>
            </w:pPr>
          </w:p>
          <w:p w:rsidR="00463161" w:rsidRDefault="00463161" w:rsidP="00233BDC">
            <w:pPr>
              <w:pStyle w:val="Thankyou"/>
              <w:rPr>
                <w:color w:val="4FA1CC" w:themeColor="accent6" w:themeShade="BF"/>
              </w:rPr>
            </w:pPr>
          </w:p>
          <w:p w:rsidR="00463161" w:rsidRDefault="00463161" w:rsidP="00233BDC">
            <w:pPr>
              <w:pStyle w:val="Thankyou"/>
              <w:rPr>
                <w:color w:val="4FA1CC" w:themeColor="accent6" w:themeShade="BF"/>
              </w:rPr>
            </w:pPr>
          </w:p>
          <w:p w:rsidR="00463161" w:rsidRDefault="00463161" w:rsidP="00233BDC">
            <w:pPr>
              <w:pStyle w:val="Thankyou"/>
              <w:rPr>
                <w:color w:val="4FA1CC" w:themeColor="accent6" w:themeShade="BF"/>
              </w:rPr>
            </w:pPr>
          </w:p>
          <w:p w:rsidR="00463161" w:rsidRDefault="00463161" w:rsidP="00233BDC">
            <w:pPr>
              <w:pStyle w:val="Thankyou"/>
              <w:rPr>
                <w:color w:val="4FA1CC" w:themeColor="accent6" w:themeShade="BF"/>
              </w:rPr>
            </w:pPr>
          </w:p>
          <w:p w:rsidR="00463161" w:rsidRDefault="00463161" w:rsidP="00233BDC">
            <w:pPr>
              <w:pStyle w:val="Thankyou"/>
              <w:rPr>
                <w:color w:val="4FA1CC" w:themeColor="accent6" w:themeShade="BF"/>
              </w:rPr>
            </w:pPr>
          </w:p>
          <w:p w:rsidR="00463161" w:rsidRDefault="00463161" w:rsidP="00233BDC">
            <w:pPr>
              <w:pStyle w:val="Thankyou"/>
              <w:rPr>
                <w:color w:val="4FA1CC" w:themeColor="accent6" w:themeShade="BF"/>
              </w:rPr>
            </w:pPr>
          </w:p>
          <w:p w:rsidR="00463161" w:rsidRDefault="00463161" w:rsidP="00233BDC">
            <w:pPr>
              <w:pStyle w:val="Thankyou"/>
              <w:rPr>
                <w:color w:val="4FA1CC" w:themeColor="accent6" w:themeShade="BF"/>
              </w:rPr>
            </w:pPr>
          </w:p>
          <w:p w:rsidR="003A1E70" w:rsidRPr="00F762FA" w:rsidRDefault="00233BDC" w:rsidP="00233BDC">
            <w:pPr>
              <w:pStyle w:val="Thankyou"/>
              <w:jc w:val="center"/>
              <w:rPr>
                <w:color w:val="4FA1CC" w:themeColor="accent6" w:themeShade="BF"/>
              </w:rPr>
            </w:pPr>
            <w:sdt>
              <w:sdtPr>
                <w:rPr>
                  <w:color w:val="4FA1CC" w:themeColor="accent6" w:themeShade="BF"/>
                </w:rPr>
                <w:id w:val="-523253204"/>
                <w:placeholder>
                  <w:docPart w:val="F932F9297974E248A5233962CBC21C32"/>
                </w:placeholder>
                <w15:appearance w15:val="hidden"/>
              </w:sdtPr>
              <w:sdtContent>
                <w:r w:rsidRPr="00233BDC">
                  <w:rPr>
                    <w:color w:val="4FA1CC" w:themeColor="accent6" w:themeShade="BF"/>
                  </w:rPr>
                  <w:t>Femto3D</w:t>
                </w:r>
                <w:r w:rsidR="00041743">
                  <w:rPr>
                    <w:color w:val="4FA1CC" w:themeColor="accent6" w:themeShade="BF"/>
                  </w:rPr>
                  <w:t>,</w:t>
                </w:r>
              </w:sdtContent>
            </w:sdt>
            <w:r w:rsidRPr="00233BDC">
              <w:rPr>
                <w:color w:val="4FA1CC" w:themeColor="accent6" w:themeShade="BF"/>
              </w:rPr>
              <w:t xml:space="preserve"> </w:t>
            </w:r>
            <w:sdt>
              <w:sdtPr>
                <w:rPr>
                  <w:color w:val="4FA1CC" w:themeColor="accent6" w:themeShade="BF"/>
                </w:rPr>
                <w:id w:val="448752073"/>
                <w:placeholder>
                  <w:docPart w:val="B76CEB2DE869004DB15B01B4A7F58B3D"/>
                </w:placeholder>
                <w15:appearance w15:val="hidden"/>
              </w:sdtPr>
              <w:sdtContent>
                <w:r w:rsidRPr="00233BDC">
                  <w:rPr>
                    <w:color w:val="4FA1CC" w:themeColor="accent6" w:themeShade="BF"/>
                  </w:rPr>
                  <w:t>Thanjavur</w:t>
                </w:r>
              </w:sdtContent>
            </w:sdt>
            <w:r w:rsidRPr="00DB3205">
              <w:t xml:space="preserve"> </w:t>
            </w:r>
            <w:r w:rsidRPr="00233BDC">
              <w:rPr>
                <w:color w:val="4FA1CC" w:themeColor="accent6" w:themeShade="BF"/>
              </w:rPr>
              <w:t xml:space="preserve">| </w:t>
            </w:r>
            <w:sdt>
              <w:sdtPr>
                <w:rPr>
                  <w:color w:val="4FA1CC" w:themeColor="accent6" w:themeShade="BF"/>
                </w:rPr>
                <w:id w:val="323638205"/>
                <w:placeholder>
                  <w:docPart w:val="7BEE084B4DE15E49B5043E545F644032"/>
                </w:placeholder>
                <w15:appearance w15:val="hidden"/>
              </w:sdtPr>
              <w:sdtContent>
                <w:r>
                  <w:rPr>
                    <w:color w:val="4FA1CC" w:themeColor="accent6" w:themeShade="BF"/>
                  </w:rPr>
                  <w:t>Tamil Nadu</w:t>
                </w:r>
                <w:r w:rsidR="00041743">
                  <w:rPr>
                    <w:color w:val="4FA1CC" w:themeColor="accent6" w:themeShade="BF"/>
                  </w:rPr>
                  <w:t>,</w:t>
                </w:r>
                <w:r>
                  <w:rPr>
                    <w:color w:val="4FA1CC" w:themeColor="accent6" w:themeShade="BF"/>
                  </w:rPr>
                  <w:t xml:space="preserve"> 613007</w:t>
                </w:r>
              </w:sdtContent>
            </w:sdt>
            <w:r w:rsidRPr="00233BDC">
              <w:rPr>
                <w:color w:val="4FA1CC" w:themeColor="accent6" w:themeShade="BF"/>
              </w:rPr>
              <w:t xml:space="preserve"> | </w:t>
            </w:r>
            <w:sdt>
              <w:sdtPr>
                <w:rPr>
                  <w:color w:val="4FA1CC" w:themeColor="accent6" w:themeShade="BF"/>
                </w:rPr>
                <w:id w:val="1000940658"/>
                <w:placeholder>
                  <w:docPart w:val="00FCE438049664438D23994C5045BB8F"/>
                </w:placeholder>
                <w:showingPlcHdr/>
                <w15:appearance w15:val="hidden"/>
              </w:sdtPr>
              <w:sdtContent>
                <w:r w:rsidRPr="00233BDC">
                  <w:rPr>
                    <w:color w:val="4FA1CC" w:themeColor="accent6" w:themeShade="BF"/>
                  </w:rPr>
                  <w:t>Phone:</w:t>
                </w:r>
              </w:sdtContent>
            </w:sdt>
            <w:r w:rsidRPr="00233BDC">
              <w:rPr>
                <w:color w:val="4FA1CC" w:themeColor="accent6" w:themeShade="BF"/>
              </w:rPr>
              <w:t xml:space="preserve"> </w:t>
            </w:r>
            <w:sdt>
              <w:sdtPr>
                <w:rPr>
                  <w:color w:val="4FA1CC" w:themeColor="accent6" w:themeShade="BF"/>
                </w:rPr>
                <w:id w:val="-1879226774"/>
                <w:placeholder>
                  <w:docPart w:val="6779DD1F73D9FC4E80AAB8BDB7803B2A"/>
                </w:placeholder>
                <w15:appearance w15:val="hidden"/>
              </w:sdtPr>
              <w:sdtContent>
                <w:r>
                  <w:rPr>
                    <w:color w:val="4FA1CC" w:themeColor="accent6" w:themeShade="BF"/>
                  </w:rPr>
                  <w:t>04362 450</w:t>
                </w:r>
                <w:r w:rsidR="00041743">
                  <w:rPr>
                    <w:color w:val="4FA1CC" w:themeColor="accent6" w:themeShade="BF"/>
                  </w:rPr>
                  <w:t>8</w:t>
                </w:r>
                <w:r>
                  <w:rPr>
                    <w:color w:val="4FA1CC" w:themeColor="accent6" w:themeShade="BF"/>
                  </w:rPr>
                  <w:t>85</w:t>
                </w:r>
              </w:sdtContent>
            </w:sdt>
            <w:r w:rsidRPr="00233BDC">
              <w:rPr>
                <w:color w:val="4FA1CC" w:themeColor="accent6" w:themeShade="BF"/>
              </w:rPr>
              <w:t xml:space="preserve"> | </w:t>
            </w:r>
            <w:r>
              <w:rPr>
                <w:color w:val="4FA1CC" w:themeColor="accent6" w:themeShade="BF"/>
              </w:rPr>
              <w:t>Mobile: +91 73390 62730</w:t>
            </w:r>
          </w:p>
        </w:tc>
      </w:tr>
    </w:tbl>
    <w:p w:rsidR="00B764B8" w:rsidRPr="001E3C2E" w:rsidRDefault="00B764B8" w:rsidP="007A7F2F">
      <w:pPr>
        <w:pStyle w:val="Amount"/>
      </w:pPr>
    </w:p>
    <w:sectPr w:rsidR="00B764B8" w:rsidRPr="001E3C2E" w:rsidSect="00FC55BD">
      <w:pgSz w:w="12240" w:h="15840" w:code="1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D0CFA" w:rsidRDefault="001D0CFA">
      <w:r>
        <w:separator/>
      </w:r>
    </w:p>
  </w:endnote>
  <w:endnote w:type="continuationSeparator" w:id="0">
    <w:p w:rsidR="001D0CFA" w:rsidRDefault="001D0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D0CFA" w:rsidRDefault="001D0CFA">
      <w:r>
        <w:separator/>
      </w:r>
    </w:p>
  </w:footnote>
  <w:footnote w:type="continuationSeparator" w:id="0">
    <w:p w:rsidR="001D0CFA" w:rsidRDefault="001D0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31478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28769123">
    <w:abstractNumId w:val="11"/>
  </w:num>
  <w:num w:numId="2" w16cid:durableId="2083987083">
    <w:abstractNumId w:val="12"/>
  </w:num>
  <w:num w:numId="3" w16cid:durableId="1061949106">
    <w:abstractNumId w:val="9"/>
  </w:num>
  <w:num w:numId="4" w16cid:durableId="1946568764">
    <w:abstractNumId w:val="7"/>
  </w:num>
  <w:num w:numId="5" w16cid:durableId="1714648312">
    <w:abstractNumId w:val="6"/>
  </w:num>
  <w:num w:numId="6" w16cid:durableId="2122143209">
    <w:abstractNumId w:val="5"/>
  </w:num>
  <w:num w:numId="7" w16cid:durableId="985819084">
    <w:abstractNumId w:val="4"/>
  </w:num>
  <w:num w:numId="8" w16cid:durableId="1155411876">
    <w:abstractNumId w:val="8"/>
  </w:num>
  <w:num w:numId="9" w16cid:durableId="573585769">
    <w:abstractNumId w:val="3"/>
  </w:num>
  <w:num w:numId="10" w16cid:durableId="1978949649">
    <w:abstractNumId w:val="2"/>
  </w:num>
  <w:num w:numId="11" w16cid:durableId="1190099084">
    <w:abstractNumId w:val="1"/>
  </w:num>
  <w:num w:numId="12" w16cid:durableId="2118864515">
    <w:abstractNumId w:val="0"/>
  </w:num>
  <w:num w:numId="13" w16cid:durableId="13381968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removePersonalInformation/>
  <w:removeDateAndTime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FA"/>
    <w:rsid w:val="00002021"/>
    <w:rsid w:val="00012C15"/>
    <w:rsid w:val="00012DA5"/>
    <w:rsid w:val="00017A97"/>
    <w:rsid w:val="000226F2"/>
    <w:rsid w:val="000403E8"/>
    <w:rsid w:val="00041743"/>
    <w:rsid w:val="000417F9"/>
    <w:rsid w:val="00043699"/>
    <w:rsid w:val="00055E69"/>
    <w:rsid w:val="00056E24"/>
    <w:rsid w:val="000A72A8"/>
    <w:rsid w:val="000C60AF"/>
    <w:rsid w:val="000E447F"/>
    <w:rsid w:val="000E592C"/>
    <w:rsid w:val="000E5CE9"/>
    <w:rsid w:val="000E6A56"/>
    <w:rsid w:val="000F1537"/>
    <w:rsid w:val="000F1D23"/>
    <w:rsid w:val="00144A2C"/>
    <w:rsid w:val="00150599"/>
    <w:rsid w:val="0015744F"/>
    <w:rsid w:val="001724F6"/>
    <w:rsid w:val="001738F7"/>
    <w:rsid w:val="00180611"/>
    <w:rsid w:val="0019085F"/>
    <w:rsid w:val="001B2A81"/>
    <w:rsid w:val="001B5462"/>
    <w:rsid w:val="001B5F25"/>
    <w:rsid w:val="001C1E74"/>
    <w:rsid w:val="001D0CFA"/>
    <w:rsid w:val="001D6696"/>
    <w:rsid w:val="001E3C2E"/>
    <w:rsid w:val="001E4281"/>
    <w:rsid w:val="001F1EA7"/>
    <w:rsid w:val="0020532B"/>
    <w:rsid w:val="00205DD6"/>
    <w:rsid w:val="00207555"/>
    <w:rsid w:val="0021009B"/>
    <w:rsid w:val="00213FAA"/>
    <w:rsid w:val="00215AFC"/>
    <w:rsid w:val="00233BDC"/>
    <w:rsid w:val="002404C4"/>
    <w:rsid w:val="00246484"/>
    <w:rsid w:val="00251C32"/>
    <w:rsid w:val="00255B08"/>
    <w:rsid w:val="002B5F8B"/>
    <w:rsid w:val="002B744E"/>
    <w:rsid w:val="0031189F"/>
    <w:rsid w:val="00326411"/>
    <w:rsid w:val="003313F8"/>
    <w:rsid w:val="00341D54"/>
    <w:rsid w:val="003465E2"/>
    <w:rsid w:val="003520FE"/>
    <w:rsid w:val="0035481F"/>
    <w:rsid w:val="00356198"/>
    <w:rsid w:val="00360D3D"/>
    <w:rsid w:val="00370561"/>
    <w:rsid w:val="003756B5"/>
    <w:rsid w:val="00386F5F"/>
    <w:rsid w:val="00387E68"/>
    <w:rsid w:val="003A1E70"/>
    <w:rsid w:val="003B7E00"/>
    <w:rsid w:val="003C1229"/>
    <w:rsid w:val="003D6485"/>
    <w:rsid w:val="003E37F6"/>
    <w:rsid w:val="003E3D7F"/>
    <w:rsid w:val="003F03CA"/>
    <w:rsid w:val="00413CC1"/>
    <w:rsid w:val="00416A5B"/>
    <w:rsid w:val="00436B94"/>
    <w:rsid w:val="004526C5"/>
    <w:rsid w:val="00463161"/>
    <w:rsid w:val="0047269D"/>
    <w:rsid w:val="00473FA7"/>
    <w:rsid w:val="004742C9"/>
    <w:rsid w:val="004776DC"/>
    <w:rsid w:val="004801EC"/>
    <w:rsid w:val="004D2373"/>
    <w:rsid w:val="004D6D3B"/>
    <w:rsid w:val="004E3995"/>
    <w:rsid w:val="004F3FB4"/>
    <w:rsid w:val="00522EAB"/>
    <w:rsid w:val="00531C77"/>
    <w:rsid w:val="005404D4"/>
    <w:rsid w:val="00551108"/>
    <w:rsid w:val="00552F77"/>
    <w:rsid w:val="00572B9D"/>
    <w:rsid w:val="0058338F"/>
    <w:rsid w:val="00584C74"/>
    <w:rsid w:val="00584EBA"/>
    <w:rsid w:val="005A5CD4"/>
    <w:rsid w:val="005A6D66"/>
    <w:rsid w:val="005B7ABD"/>
    <w:rsid w:val="006171BA"/>
    <w:rsid w:val="00640AAC"/>
    <w:rsid w:val="00647F33"/>
    <w:rsid w:val="0065596D"/>
    <w:rsid w:val="00666563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B08"/>
    <w:rsid w:val="0074437D"/>
    <w:rsid w:val="007501D0"/>
    <w:rsid w:val="00751F2C"/>
    <w:rsid w:val="007562DB"/>
    <w:rsid w:val="00761383"/>
    <w:rsid w:val="00763353"/>
    <w:rsid w:val="00763758"/>
    <w:rsid w:val="00787234"/>
    <w:rsid w:val="007A07D7"/>
    <w:rsid w:val="007A0C5E"/>
    <w:rsid w:val="007A7F2F"/>
    <w:rsid w:val="007C1315"/>
    <w:rsid w:val="007C52B8"/>
    <w:rsid w:val="007C5A8E"/>
    <w:rsid w:val="007C7496"/>
    <w:rsid w:val="007D49EA"/>
    <w:rsid w:val="007F3D8D"/>
    <w:rsid w:val="007F4E44"/>
    <w:rsid w:val="00803D58"/>
    <w:rsid w:val="008044FF"/>
    <w:rsid w:val="0081446C"/>
    <w:rsid w:val="00824635"/>
    <w:rsid w:val="00880B58"/>
    <w:rsid w:val="0088346B"/>
    <w:rsid w:val="00896A17"/>
    <w:rsid w:val="00897D19"/>
    <w:rsid w:val="008A1909"/>
    <w:rsid w:val="008A1A69"/>
    <w:rsid w:val="008A3C48"/>
    <w:rsid w:val="008A4FC8"/>
    <w:rsid w:val="008B549F"/>
    <w:rsid w:val="008B76C4"/>
    <w:rsid w:val="008C1DFD"/>
    <w:rsid w:val="008D63CA"/>
    <w:rsid w:val="008E6D99"/>
    <w:rsid w:val="008F7829"/>
    <w:rsid w:val="00904F13"/>
    <w:rsid w:val="00923ED7"/>
    <w:rsid w:val="0093291A"/>
    <w:rsid w:val="0093568C"/>
    <w:rsid w:val="009463E1"/>
    <w:rsid w:val="009520ED"/>
    <w:rsid w:val="00961A6A"/>
    <w:rsid w:val="00966790"/>
    <w:rsid w:val="00967116"/>
    <w:rsid w:val="0098251A"/>
    <w:rsid w:val="00986C77"/>
    <w:rsid w:val="00990269"/>
    <w:rsid w:val="009A1F18"/>
    <w:rsid w:val="009A6AF5"/>
    <w:rsid w:val="009C5836"/>
    <w:rsid w:val="009D56A3"/>
    <w:rsid w:val="009E1965"/>
    <w:rsid w:val="009E3C70"/>
    <w:rsid w:val="009E6065"/>
    <w:rsid w:val="009E7724"/>
    <w:rsid w:val="00A10B6B"/>
    <w:rsid w:val="00A11DBF"/>
    <w:rsid w:val="00A1319C"/>
    <w:rsid w:val="00A4752F"/>
    <w:rsid w:val="00A57FAF"/>
    <w:rsid w:val="00A62877"/>
    <w:rsid w:val="00A67B29"/>
    <w:rsid w:val="00A71F71"/>
    <w:rsid w:val="00A73DA8"/>
    <w:rsid w:val="00A74802"/>
    <w:rsid w:val="00A74C60"/>
    <w:rsid w:val="00A83EA1"/>
    <w:rsid w:val="00AB03C9"/>
    <w:rsid w:val="00AE48D7"/>
    <w:rsid w:val="00B06781"/>
    <w:rsid w:val="00B17016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E5B9D"/>
    <w:rsid w:val="00BF5558"/>
    <w:rsid w:val="00C042B3"/>
    <w:rsid w:val="00C0495D"/>
    <w:rsid w:val="00C1473F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2E13"/>
    <w:rsid w:val="00CB4CBD"/>
    <w:rsid w:val="00CE5FDC"/>
    <w:rsid w:val="00CF01AF"/>
    <w:rsid w:val="00D058BC"/>
    <w:rsid w:val="00D23F00"/>
    <w:rsid w:val="00D33CEA"/>
    <w:rsid w:val="00D36630"/>
    <w:rsid w:val="00D4146A"/>
    <w:rsid w:val="00D45E69"/>
    <w:rsid w:val="00D514A2"/>
    <w:rsid w:val="00D60AFA"/>
    <w:rsid w:val="00D7042E"/>
    <w:rsid w:val="00D76A11"/>
    <w:rsid w:val="00D84EDA"/>
    <w:rsid w:val="00D87572"/>
    <w:rsid w:val="00D8761E"/>
    <w:rsid w:val="00D877AE"/>
    <w:rsid w:val="00DA16F4"/>
    <w:rsid w:val="00DC1152"/>
    <w:rsid w:val="00DC6D21"/>
    <w:rsid w:val="00DC7933"/>
    <w:rsid w:val="00DE09CB"/>
    <w:rsid w:val="00DF4485"/>
    <w:rsid w:val="00DF54EE"/>
    <w:rsid w:val="00DF7693"/>
    <w:rsid w:val="00E12343"/>
    <w:rsid w:val="00E27198"/>
    <w:rsid w:val="00E31839"/>
    <w:rsid w:val="00E358C1"/>
    <w:rsid w:val="00E371FA"/>
    <w:rsid w:val="00E42426"/>
    <w:rsid w:val="00E573A1"/>
    <w:rsid w:val="00E6107D"/>
    <w:rsid w:val="00E814E1"/>
    <w:rsid w:val="00E92B02"/>
    <w:rsid w:val="00E9764B"/>
    <w:rsid w:val="00EF58B4"/>
    <w:rsid w:val="00F1292B"/>
    <w:rsid w:val="00F52042"/>
    <w:rsid w:val="00F56C6F"/>
    <w:rsid w:val="00F64BE0"/>
    <w:rsid w:val="00F70E38"/>
    <w:rsid w:val="00F72E86"/>
    <w:rsid w:val="00F762FA"/>
    <w:rsid w:val="00FB1848"/>
    <w:rsid w:val="00FC4DCA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6E9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20FE"/>
    <w:pPr>
      <w:spacing w:line="264" w:lineRule="auto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uiPriority w:val="9"/>
    <w:qFormat/>
    <w:rsid w:val="003520FE"/>
    <w:pPr>
      <w:spacing w:line="240" w:lineRule="auto"/>
      <w:jc w:val="right"/>
      <w:outlineLvl w:val="0"/>
    </w:pPr>
    <w:rPr>
      <w:rFonts w:asciiTheme="majorHAnsi" w:hAnsiTheme="majorHAnsi"/>
      <w:b/>
      <w:color w:val="AC292A" w:themeColor="text2" w:themeShade="BF"/>
      <w:spacing w:val="0"/>
      <w:sz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qFormat/>
    <w:rsid w:val="007A7F2F"/>
    <w:pPr>
      <w:numPr>
        <w:ilvl w:val="1"/>
        <w:numId w:val="13"/>
      </w:numPr>
      <w:spacing w:before="20" w:line="240" w:lineRule="auto"/>
      <w:outlineLvl w:val="1"/>
    </w:pPr>
    <w:rPr>
      <w:rFonts w:asciiTheme="majorHAnsi" w:hAnsiTheme="majorHAnsi"/>
      <w:b/>
      <w:szCs w:val="16"/>
    </w:rPr>
  </w:style>
  <w:style w:type="paragraph" w:styleId="Heading3">
    <w:name w:val="heading 3"/>
    <w:basedOn w:val="Normal"/>
    <w:next w:val="Normal"/>
    <w:uiPriority w:val="9"/>
    <w:semiHidden/>
    <w:rsid w:val="00A71F71"/>
    <w:pPr>
      <w:numPr>
        <w:ilvl w:val="2"/>
        <w:numId w:val="13"/>
      </w:numPr>
      <w:outlineLvl w:val="2"/>
    </w:pPr>
    <w:rPr>
      <w:i/>
      <w:sz w:val="15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35481F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B84B2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35481F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B84B2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5481F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7A321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5481F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7A321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5481F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5481F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520FE"/>
    <w:rPr>
      <w:rFonts w:asciiTheme="majorHAnsi" w:hAnsiTheme="majorHAnsi"/>
      <w:b/>
      <w:spacing w:val="4"/>
      <w:sz w:val="16"/>
      <w:szCs w:val="16"/>
    </w:rPr>
  </w:style>
  <w:style w:type="paragraph" w:styleId="BalloonText">
    <w:name w:val="Balloon Text"/>
    <w:basedOn w:val="Normal"/>
    <w:uiPriority w:val="99"/>
    <w:semiHidden/>
    <w:rsid w:val="001E3C2E"/>
    <w:rPr>
      <w:rFonts w:ascii="Tahoma" w:hAnsi="Tahoma" w:cs="Tahoma"/>
      <w:szCs w:val="16"/>
    </w:rPr>
  </w:style>
  <w:style w:type="paragraph" w:customStyle="1" w:styleId="DateandNumber">
    <w:name w:val="Date and Number"/>
    <w:basedOn w:val="Normal"/>
    <w:link w:val="DateandNumberCharChar"/>
    <w:uiPriority w:val="2"/>
    <w:qFormat/>
    <w:rsid w:val="00356198"/>
    <w:pPr>
      <w:jc w:val="right"/>
    </w:pPr>
    <w:rPr>
      <w:szCs w:val="16"/>
    </w:rPr>
  </w:style>
  <w:style w:type="character" w:customStyle="1" w:styleId="DateandNumberCharChar">
    <w:name w:val="Date and Number Char Char"/>
    <w:basedOn w:val="DefaultParagraphFont"/>
    <w:link w:val="DateandNumber"/>
    <w:uiPriority w:val="2"/>
    <w:rsid w:val="00356198"/>
    <w:rPr>
      <w:rFonts w:asciiTheme="minorHAnsi" w:hAnsiTheme="minorHAnsi"/>
      <w:spacing w:val="4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6D2782"/>
    <w:rPr>
      <w:sz w:val="16"/>
      <w:szCs w:val="16"/>
    </w:rPr>
  </w:style>
  <w:style w:type="paragraph" w:styleId="CommentText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rsid w:val="006D2782"/>
    <w:rPr>
      <w:b/>
      <w:bCs/>
    </w:rPr>
  </w:style>
  <w:style w:type="paragraph" w:customStyle="1" w:styleId="Name">
    <w:name w:val="Name"/>
    <w:basedOn w:val="Normal"/>
    <w:uiPriority w:val="1"/>
    <w:qFormat/>
    <w:rsid w:val="00356198"/>
    <w:pPr>
      <w:framePr w:hSpace="180" w:wrap="around" w:hAnchor="margin" w:y="400"/>
      <w:spacing w:line="240" w:lineRule="auto"/>
    </w:pPr>
    <w:rPr>
      <w:b/>
      <w:color w:val="AC292A" w:themeColor="text2" w:themeShade="BF"/>
      <w:sz w:val="24"/>
    </w:rPr>
  </w:style>
  <w:style w:type="paragraph" w:customStyle="1" w:styleId="Slogan">
    <w:name w:val="Slogan"/>
    <w:basedOn w:val="Normal"/>
    <w:autoRedefine/>
    <w:semiHidden/>
    <w:qFormat/>
    <w:rsid w:val="007A7F2F"/>
    <w:pPr>
      <w:spacing w:before="60" w:line="240" w:lineRule="auto"/>
    </w:pPr>
    <w:rPr>
      <w:i/>
    </w:rPr>
  </w:style>
  <w:style w:type="paragraph" w:customStyle="1" w:styleId="Amount">
    <w:name w:val="Amount"/>
    <w:basedOn w:val="Normal"/>
    <w:uiPriority w:val="2"/>
    <w:qFormat/>
    <w:rsid w:val="00DA16F4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E12343"/>
    <w:rPr>
      <w:b/>
      <w:color w:val="AC292A" w:themeColor="text2" w:themeShade="BF"/>
      <w:sz w:val="19"/>
    </w:rPr>
  </w:style>
  <w:style w:type="paragraph" w:customStyle="1" w:styleId="ColumnHeadings">
    <w:name w:val="Column Headings"/>
    <w:basedOn w:val="Normal"/>
    <w:uiPriority w:val="2"/>
    <w:qFormat/>
    <w:rsid w:val="00E814E1"/>
    <w:rPr>
      <w:color w:val="AC292A" w:themeColor="text2" w:themeShade="BF"/>
      <w:sz w:val="19"/>
    </w:rPr>
  </w:style>
  <w:style w:type="paragraph" w:customStyle="1" w:styleId="Centered">
    <w:name w:val="Centered"/>
    <w:basedOn w:val="Normal"/>
    <w:autoRedefine/>
    <w:uiPriority w:val="2"/>
    <w:qFormat/>
    <w:rsid w:val="007A7F2F"/>
    <w:pPr>
      <w:spacing w:line="240" w:lineRule="auto"/>
      <w:jc w:val="center"/>
    </w:pPr>
  </w:style>
  <w:style w:type="paragraph" w:customStyle="1" w:styleId="Labels">
    <w:name w:val="Labels"/>
    <w:basedOn w:val="Heading2"/>
    <w:autoRedefine/>
    <w:uiPriority w:val="3"/>
    <w:semiHidden/>
    <w:qFormat/>
    <w:rsid w:val="003756B5"/>
    <w:pPr>
      <w:jc w:val="right"/>
    </w:pPr>
  </w:style>
  <w:style w:type="paragraph" w:customStyle="1" w:styleId="ExpirationDate">
    <w:name w:val="Expiration Date"/>
    <w:basedOn w:val="DateandNumber"/>
    <w:link w:val="ExpirationDateCharChar"/>
    <w:autoRedefine/>
    <w:uiPriority w:val="2"/>
    <w:semiHidden/>
    <w:qFormat/>
    <w:rsid w:val="007A7F2F"/>
    <w:rPr>
      <w:b/>
    </w:rPr>
  </w:style>
  <w:style w:type="character" w:customStyle="1" w:styleId="ExpirationDateCharChar">
    <w:name w:val="Expiration Date Char Char"/>
    <w:basedOn w:val="DateandNumberCharChar"/>
    <w:link w:val="ExpirationDate"/>
    <w:uiPriority w:val="2"/>
    <w:semiHidden/>
    <w:rsid w:val="003520FE"/>
    <w:rPr>
      <w:rFonts w:asciiTheme="minorHAnsi" w:hAnsiTheme="minorHAnsi"/>
      <w:b/>
      <w:spacing w:val="4"/>
      <w:sz w:val="16"/>
      <w:szCs w:val="16"/>
    </w:rPr>
  </w:style>
  <w:style w:type="paragraph" w:customStyle="1" w:styleId="SmallType">
    <w:name w:val="Small Type"/>
    <w:basedOn w:val="Normal"/>
    <w:link w:val="SmallTypeChar"/>
    <w:autoRedefine/>
    <w:semiHidden/>
    <w:qFormat/>
    <w:rsid w:val="007A7F2F"/>
    <w:pPr>
      <w:tabs>
        <w:tab w:val="right" w:leader="underscore" w:pos="10080"/>
      </w:tabs>
    </w:pPr>
  </w:style>
  <w:style w:type="character" w:customStyle="1" w:styleId="SmallTypeChar">
    <w:name w:val="Small Type Char"/>
    <w:basedOn w:val="DefaultParagraphFont"/>
    <w:link w:val="SmallType"/>
    <w:semiHidden/>
    <w:rsid w:val="003520FE"/>
    <w:rPr>
      <w:rFonts w:asciiTheme="minorHAnsi" w:hAnsiTheme="minorHAnsi"/>
      <w:spacing w:val="4"/>
      <w:sz w:val="16"/>
      <w:szCs w:val="18"/>
    </w:rPr>
  </w:style>
  <w:style w:type="character" w:styleId="PlaceholderText">
    <w:name w:val="Placeholder Text"/>
    <w:basedOn w:val="DefaultParagraphFont"/>
    <w:uiPriority w:val="99"/>
    <w:semiHidden/>
    <w:rsid w:val="00D36630"/>
    <w:rPr>
      <w:color w:val="808080"/>
    </w:rPr>
  </w:style>
  <w:style w:type="paragraph" w:styleId="Header">
    <w:name w:val="header"/>
    <w:basedOn w:val="Normal"/>
    <w:link w:val="HeaderCh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Footer">
    <w:name w:val="footer"/>
    <w:basedOn w:val="Normal"/>
    <w:link w:val="FooterCh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BlockText">
    <w:name w:val="Block Text"/>
    <w:basedOn w:val="Normal"/>
    <w:uiPriority w:val="99"/>
    <w:semiHidden/>
    <w:unhideWhenUsed/>
    <w:rsid w:val="0035481F"/>
    <w:pPr>
      <w:pBdr>
        <w:top w:val="single" w:sz="2" w:space="10" w:color="B84B2B" w:themeColor="accent1" w:themeShade="BF"/>
        <w:left w:val="single" w:sz="2" w:space="10" w:color="B84B2B" w:themeColor="accent1" w:themeShade="BF"/>
        <w:bottom w:val="single" w:sz="2" w:space="10" w:color="B84B2B" w:themeColor="accent1" w:themeShade="BF"/>
        <w:right w:val="single" w:sz="2" w:space="10" w:color="B84B2B" w:themeColor="accent1" w:themeShade="BF"/>
      </w:pBdr>
      <w:ind w:left="1152" w:right="1152"/>
    </w:pPr>
    <w:rPr>
      <w:rFonts w:eastAsiaTheme="minorEastAsia" w:cstheme="minorBidi"/>
      <w:i/>
      <w:iCs/>
      <w:color w:val="B84B2B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0FE"/>
    <w:rPr>
      <w:rFonts w:asciiTheme="majorHAnsi" w:eastAsiaTheme="majorEastAsia" w:hAnsiTheme="majorHAnsi" w:cstheme="majorBidi"/>
      <w:i/>
      <w:iCs/>
      <w:color w:val="B84B2B" w:themeColor="accent1" w:themeShade="BF"/>
      <w:spacing w:val="4"/>
      <w:sz w:val="16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0FE"/>
    <w:rPr>
      <w:rFonts w:asciiTheme="majorHAnsi" w:eastAsiaTheme="majorEastAsia" w:hAnsiTheme="majorHAnsi" w:cstheme="majorBidi"/>
      <w:color w:val="B84B2B" w:themeColor="accent1" w:themeShade="BF"/>
      <w:spacing w:val="4"/>
      <w:sz w:val="16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0FE"/>
    <w:rPr>
      <w:rFonts w:asciiTheme="majorHAnsi" w:eastAsiaTheme="majorEastAsia" w:hAnsiTheme="majorHAnsi" w:cstheme="majorBidi"/>
      <w:color w:val="7A321D" w:themeColor="accent1" w:themeShade="7F"/>
      <w:spacing w:val="4"/>
      <w:sz w:val="16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0FE"/>
    <w:rPr>
      <w:rFonts w:asciiTheme="majorHAnsi" w:eastAsiaTheme="majorEastAsia" w:hAnsiTheme="majorHAnsi" w:cstheme="majorBidi"/>
      <w:i/>
      <w:iCs/>
      <w:color w:val="7A321D" w:themeColor="accent1" w:themeShade="7F"/>
      <w:spacing w:val="4"/>
      <w:sz w:val="16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0FE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0FE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yperlink">
    <w:name w:val="Hyperlink"/>
    <w:basedOn w:val="DefaultParagraphFont"/>
    <w:semiHidden/>
    <w:unhideWhenUsed/>
    <w:rsid w:val="0035481F"/>
    <w:rPr>
      <w:color w:val="AC292A" w:themeColor="text2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5481F"/>
    <w:rPr>
      <w:i/>
      <w:iCs/>
      <w:color w:val="B84B2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5481F"/>
    <w:pPr>
      <w:pBdr>
        <w:top w:val="single" w:sz="4" w:space="10" w:color="D44A4C" w:themeColor="text2"/>
        <w:bottom w:val="single" w:sz="4" w:space="10" w:color="D44A4C" w:themeColor="text2"/>
      </w:pBdr>
      <w:spacing w:before="360" w:after="360"/>
      <w:ind w:left="864" w:right="864"/>
      <w:jc w:val="center"/>
    </w:pPr>
    <w:rPr>
      <w:i/>
      <w:iCs/>
      <w:color w:val="D44A4C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5481F"/>
    <w:rPr>
      <w:rFonts w:asciiTheme="minorHAnsi" w:hAnsiTheme="minorHAnsi"/>
      <w:i/>
      <w:iCs/>
      <w:color w:val="D44A4C" w:themeColor="text2"/>
      <w:spacing w:val="4"/>
      <w:sz w:val="17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Emphasis">
    <w:name w:val="Emphasis"/>
    <w:uiPriority w:val="99"/>
    <w:qFormat/>
    <w:rsid w:val="00356198"/>
    <w:rPr>
      <w:b/>
      <w:iCs/>
      <w:color w:val="auto"/>
    </w:rPr>
  </w:style>
  <w:style w:type="table" w:customStyle="1" w:styleId="Style1">
    <w:name w:val="Style1"/>
    <w:basedOn w:val="TableNormal"/>
    <w:uiPriority w:val="99"/>
    <w:rsid w:val="00DC7933"/>
    <w:tblPr>
      <w:tblStyleRowBandSize w:val="1"/>
      <w:tblStyleColBandSize w:val="1"/>
    </w:tblPr>
    <w:tblStylePr w:type="firstRow">
      <w:tblPr/>
      <w:tcPr>
        <w:shd w:val="clear" w:color="auto" w:fill="7B321D" w:themeFill="accent1" w:themeFillShade="80"/>
      </w:tcPr>
    </w:tblStylePr>
    <w:tblStylePr w:type="lastRow">
      <w:tblPr/>
      <w:tcPr>
        <w:shd w:val="clear" w:color="auto" w:fill="F6DADA" w:themeFill="text2" w:themeFillTint="33"/>
      </w:tcPr>
    </w:tblStylePr>
    <w:tblStylePr w:type="band2Horz">
      <w:tblPr/>
      <w:tcPr>
        <w:shd w:val="clear" w:color="auto" w:fill="F6DADA" w:themeFill="text2" w:themeFillTint="33"/>
      </w:tcPr>
    </w:tblStylePr>
  </w:style>
  <w:style w:type="table" w:customStyle="1" w:styleId="Style2">
    <w:name w:val="Style2"/>
    <w:basedOn w:val="TableNormal"/>
    <w:uiPriority w:val="99"/>
    <w:rsid w:val="00E31839"/>
    <w:tblPr/>
  </w:style>
  <w:style w:type="table" w:customStyle="1" w:styleId="Style3">
    <w:name w:val="Style3"/>
    <w:basedOn w:val="TableNormal"/>
    <w:uiPriority w:val="99"/>
    <w:rsid w:val="00DF4485"/>
    <w:rPr>
      <w:rFonts w:asciiTheme="minorHAnsi" w:hAnsiTheme="minorHAnsi"/>
    </w:rPr>
    <w:tblPr>
      <w:tblStyleRowBandSize w:val="1"/>
      <w:tblBorders>
        <w:top w:val="single" w:sz="4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ajorHAnsi" w:hAnsiTheme="majorHAnsi"/>
        <w:b/>
        <w:color w:val="FFFFFF" w:themeColor="background1"/>
        <w:sz w:val="19"/>
      </w:rPr>
      <w:tblPr/>
      <w:tcPr>
        <w:shd w:val="clear" w:color="auto" w:fill="AC292A" w:themeFill="text2" w:themeFillShade="BF"/>
      </w:tcPr>
    </w:tblStylePr>
    <w:tblStylePr w:type="band1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nil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  <w:tblStylePr w:type="band2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</w:tcPr>
    </w:tblStylePr>
  </w:style>
  <w:style w:type="paragraph" w:customStyle="1" w:styleId="Tagline">
    <w:name w:val="Tagline"/>
    <w:basedOn w:val="Normal"/>
    <w:qFormat/>
    <w:rsid w:val="00356198"/>
    <w:pPr>
      <w:framePr w:hSpace="180" w:wrap="around" w:hAnchor="margin" w:y="400"/>
    </w:pPr>
    <w:rPr>
      <w:noProof/>
      <w:color w:val="AC292A" w:themeColor="text2" w:themeShade="BF"/>
    </w:rPr>
  </w:style>
  <w:style w:type="table" w:styleId="TableGrid">
    <w:name w:val="Table Grid"/>
    <w:basedOn w:val="TableNormal"/>
    <w:rsid w:val="00DF4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4">
    <w:name w:val="Style4"/>
    <w:basedOn w:val="TableNormal"/>
    <w:uiPriority w:val="99"/>
    <w:rsid w:val="00E12343"/>
    <w:rPr>
      <w:rFonts w:asciiTheme="minorHAnsi" w:hAnsiTheme="minorHAnsi"/>
    </w:rPr>
    <w:tblPr>
      <w:tblBorders>
        <w:top w:val="single" w:sz="18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inorHAnsi" w:hAnsiTheme="minorHAnsi"/>
        <w:b/>
        <w:i w:val="0"/>
        <w:color w:val="B84B2B" w:themeColor="accent1" w:themeShade="BF"/>
        <w:sz w:val="19"/>
      </w:rPr>
      <w:tblPr/>
      <w:tcPr>
        <w:tcBorders>
          <w:top w:val="single" w:sz="18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</w:style>
  <w:style w:type="paragraph" w:customStyle="1" w:styleId="ColumnHeadingsWhite">
    <w:name w:val="Column Headings White"/>
    <w:basedOn w:val="ColumnHeadings"/>
    <w:qFormat/>
    <w:rsid w:val="00CE5FDC"/>
    <w:rPr>
      <w:color w:val="FFFFFF" w:themeColor="background1"/>
    </w:rPr>
  </w:style>
  <w:style w:type="table" w:styleId="GridTable4-Accent6">
    <w:name w:val="Grid Table 4 Accent 6"/>
    <w:basedOn w:val="TableNormal"/>
    <w:uiPriority w:val="49"/>
    <w:rsid w:val="00233BDC"/>
    <w:tblPr>
      <w:tblStyleRowBandSize w:val="1"/>
      <w:tblStyleColBandSize w:val="1"/>
      <w:tblBorders>
        <w:top w:val="single" w:sz="4" w:space="0" w:color="C2DEED" w:themeColor="accent6" w:themeTint="99"/>
        <w:left w:val="single" w:sz="4" w:space="0" w:color="C2DEED" w:themeColor="accent6" w:themeTint="99"/>
        <w:bottom w:val="single" w:sz="4" w:space="0" w:color="C2DEED" w:themeColor="accent6" w:themeTint="99"/>
        <w:right w:val="single" w:sz="4" w:space="0" w:color="C2DEED" w:themeColor="accent6" w:themeTint="99"/>
        <w:insideH w:val="single" w:sz="4" w:space="0" w:color="C2DEED" w:themeColor="accent6" w:themeTint="99"/>
        <w:insideV w:val="single" w:sz="4" w:space="0" w:color="C2DEE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AC9E2" w:themeColor="accent6"/>
          <w:left w:val="single" w:sz="4" w:space="0" w:color="9AC9E2" w:themeColor="accent6"/>
          <w:bottom w:val="single" w:sz="4" w:space="0" w:color="9AC9E2" w:themeColor="accent6"/>
          <w:right w:val="single" w:sz="4" w:space="0" w:color="9AC9E2" w:themeColor="accent6"/>
          <w:insideH w:val="nil"/>
          <w:insideV w:val="nil"/>
        </w:tcBorders>
        <w:shd w:val="clear" w:color="auto" w:fill="9AC9E2" w:themeFill="accent6"/>
      </w:tcPr>
    </w:tblStylePr>
    <w:tblStylePr w:type="lastRow">
      <w:rPr>
        <w:b/>
        <w:bCs/>
      </w:rPr>
      <w:tblPr/>
      <w:tcPr>
        <w:tcBorders>
          <w:top w:val="double" w:sz="4" w:space="0" w:color="9AC9E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F9" w:themeFill="accent6" w:themeFillTint="33"/>
      </w:tcPr>
    </w:tblStylePr>
    <w:tblStylePr w:type="band1Horz">
      <w:tblPr/>
      <w:tcPr>
        <w:shd w:val="clear" w:color="auto" w:fill="EAF4F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dulmuhsin/Library/Containers/com.microsoft.Word/Data/Library/Application%20Support/Microsoft/Office/16.0/DTS/Search/%7b4C20A1D8-B741-DD4B-A6D7-1E4AA04BC60C%7dtf0280804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13C42A7B5F13D42BF60B6E738CA3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2AD28-C506-B545-AF0E-4F0080449A05}"/>
      </w:docPartPr>
      <w:docPartBody>
        <w:p w:rsidR="006F7204" w:rsidRDefault="00000000">
          <w:pPr>
            <w:pStyle w:val="813C42A7B5F13D42BF60B6E738CA335F"/>
          </w:pPr>
          <w:r w:rsidRPr="00356198">
            <w:t>Relecloud</w:t>
          </w:r>
        </w:p>
      </w:docPartBody>
    </w:docPart>
    <w:docPart>
      <w:docPartPr>
        <w:name w:val="4390DE697A422F4E91F722C9015F0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47F68-B2FF-5E4D-AE87-68FB26E21A69}"/>
      </w:docPartPr>
      <w:docPartBody>
        <w:p w:rsidR="006F7204" w:rsidRDefault="00000000">
          <w:pPr>
            <w:pStyle w:val="4390DE697A422F4E91F722C9015F0912"/>
          </w:pPr>
          <w:r w:rsidRPr="00356198">
            <w:t xml:space="preserve">Safely storing the world’s data </w:t>
          </w:r>
        </w:p>
      </w:docPartBody>
    </w:docPart>
    <w:docPart>
      <w:docPartPr>
        <w:name w:val="FDD202CD77BA4449AA36976566151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56094-5968-764A-9927-0B97C3B47210}"/>
      </w:docPartPr>
      <w:docPartBody>
        <w:p w:rsidR="006F7204" w:rsidRDefault="00000000">
          <w:pPr>
            <w:pStyle w:val="FDD202CD77BA4449AA369765661510AA"/>
          </w:pPr>
          <w:r w:rsidRPr="00356198">
            <w:t>QUOTE</w:t>
          </w:r>
        </w:p>
      </w:docPartBody>
    </w:docPart>
    <w:docPart>
      <w:docPartPr>
        <w:name w:val="52B9D98BE6261D4D8E9E32C69BCB4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45510-FF1E-5844-B325-D158464BC87D}"/>
      </w:docPartPr>
      <w:docPartBody>
        <w:p w:rsidR="006F7204" w:rsidRDefault="00000000">
          <w:pPr>
            <w:pStyle w:val="52B9D98BE6261D4D8E9E32C69BCB41AB"/>
          </w:pPr>
          <w:r w:rsidRPr="00356198">
            <w:t>relecloud@example.com</w:t>
          </w:r>
        </w:p>
      </w:docPartBody>
    </w:docPart>
    <w:docPart>
      <w:docPartPr>
        <w:name w:val="FBAF82D0B6CB93498D893D7D5E70D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FE0E7-2DBD-D147-8880-82D486956E0A}"/>
      </w:docPartPr>
      <w:docPartBody>
        <w:p w:rsidR="006F7204" w:rsidRDefault="00000000">
          <w:pPr>
            <w:pStyle w:val="FBAF82D0B6CB93498D893D7D5E70D174"/>
          </w:pPr>
          <w:r w:rsidRPr="00356198">
            <w:t>111</w:t>
          </w:r>
        </w:p>
      </w:docPartBody>
    </w:docPart>
    <w:docPart>
      <w:docPartPr>
        <w:name w:val="1C3BF79D413650458CAF218DA4CB4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0C8CD-4FEC-9F40-8ECB-15EBD7218E3A}"/>
      </w:docPartPr>
      <w:docPartBody>
        <w:p w:rsidR="006F7204" w:rsidRDefault="00000000">
          <w:pPr>
            <w:pStyle w:val="1C3BF79D413650458CAF218DA4CB4779"/>
          </w:pPr>
          <w:r w:rsidRPr="00356198">
            <w:rPr>
              <w:rStyle w:val="Emphasis"/>
            </w:rPr>
            <w:t>To:</w:t>
          </w:r>
        </w:p>
      </w:docPartBody>
    </w:docPart>
    <w:docPart>
      <w:docPartPr>
        <w:name w:val="72449D113F8DCD4F898B1648C462A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F3D9B-8BC8-AD46-A594-052F58BE5320}"/>
      </w:docPartPr>
      <w:docPartBody>
        <w:p w:rsidR="006F7204" w:rsidRDefault="00000000">
          <w:pPr>
            <w:pStyle w:val="72449D113F8DCD4F898B1648C462AF40"/>
          </w:pPr>
          <w:r w:rsidRPr="00DA16F4">
            <w:t>Quotation prepared by:</w:t>
          </w:r>
        </w:p>
      </w:docPartBody>
    </w:docPart>
    <w:docPart>
      <w:docPartPr>
        <w:name w:val="2DC4115A3FA595448A5385FBAC36D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805A9-85CD-664C-BAA2-2083DC6FA132}"/>
      </w:docPartPr>
      <w:docPartBody>
        <w:p w:rsidR="006F7204" w:rsidRDefault="00000000">
          <w:pPr>
            <w:pStyle w:val="2DC4115A3FA595448A5385FBAC36D566"/>
          </w:pPr>
          <w:r w:rsidRPr="00DA16F4">
            <w:t>Cristina Echevarría</w:t>
          </w:r>
        </w:p>
      </w:docPartBody>
    </w:docPart>
    <w:docPart>
      <w:docPartPr>
        <w:name w:val="D54AC41CEB27244EADA5DDC047AA0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7A47C-87B2-2B4D-81E2-FBC13E87B68B}"/>
      </w:docPartPr>
      <w:docPartBody>
        <w:p w:rsidR="006F7204" w:rsidRDefault="00000000">
          <w:pPr>
            <w:pStyle w:val="D54AC41CEB27244EADA5DDC047AA00A2"/>
          </w:pPr>
          <w:r w:rsidRPr="00DA16F4">
            <w:t>This is a quotation on the goods named, subject to the conditions noted below:</w:t>
          </w:r>
        </w:p>
      </w:docPartBody>
    </w:docPart>
    <w:docPart>
      <w:docPartPr>
        <w:name w:val="7BB145A17C3771489C59495879CE0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E1778-53B3-FF4D-82AA-BE02AC6CE509}"/>
      </w:docPartPr>
      <w:docPartBody>
        <w:p w:rsidR="006F7204" w:rsidRDefault="00000000">
          <w:pPr>
            <w:pStyle w:val="7BB145A17C3771489C59495879CE095F"/>
          </w:pPr>
          <w:r w:rsidRPr="00DA16F4">
            <w:t>All sales final, payment due upon receipt.</w:t>
          </w:r>
        </w:p>
      </w:docPartBody>
    </w:docPart>
    <w:docPart>
      <w:docPartPr>
        <w:name w:val="B7993FB0F65D09429335985441F13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BFAF7-DDCB-964C-991C-88239D415631}"/>
      </w:docPartPr>
      <w:docPartBody>
        <w:p w:rsidR="006F7204" w:rsidRDefault="00000000">
          <w:pPr>
            <w:pStyle w:val="B7993FB0F65D09429335985441F13209"/>
          </w:pPr>
          <w:r w:rsidRPr="00DA16F4">
            <w:t>To accept this quotation, sign here and return:</w:t>
          </w:r>
        </w:p>
      </w:docPartBody>
    </w:docPart>
    <w:docPart>
      <w:docPartPr>
        <w:name w:val="A6C0BFB34DEEDA49B8FA8C087C291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FFD71-0C37-7F48-A1BF-40B277C439C8}"/>
      </w:docPartPr>
      <w:docPartBody>
        <w:p w:rsidR="006F7204" w:rsidRDefault="00000000">
          <w:pPr>
            <w:pStyle w:val="A6C0BFB34DEEDA49B8FA8C087C291D3E"/>
          </w:pPr>
          <w:r w:rsidRPr="00DA16F4">
            <w:t>____________________________________________________</w:t>
          </w:r>
        </w:p>
      </w:docPartBody>
    </w:docPart>
    <w:docPart>
      <w:docPartPr>
        <w:name w:val="683E778E90D2564682866E7193F53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91C5C-8FFA-D742-8A6B-98AA96AC97D7}"/>
      </w:docPartPr>
      <w:docPartBody>
        <w:p w:rsidR="006F7204" w:rsidRDefault="00000000">
          <w:pPr>
            <w:pStyle w:val="683E778E90D2564682866E7193F532BE"/>
          </w:pPr>
          <w:r w:rsidRPr="00DA16F4">
            <w:t>Thank you for your business!</w:t>
          </w:r>
        </w:p>
      </w:docPartBody>
    </w:docPart>
    <w:docPart>
      <w:docPartPr>
        <w:name w:val="F932F9297974E248A5233962CBC21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D54FB-5634-C043-B041-55F62A08D48C}"/>
      </w:docPartPr>
      <w:docPartBody>
        <w:p w:rsidR="00000000" w:rsidRDefault="006F7204" w:rsidP="006F7204">
          <w:pPr>
            <w:pStyle w:val="F932F9297974E248A5233962CBC21C32"/>
          </w:pPr>
          <w:r w:rsidRPr="00DB3205">
            <w:t>Create &amp; Co.</w:t>
          </w:r>
        </w:p>
      </w:docPartBody>
    </w:docPart>
    <w:docPart>
      <w:docPartPr>
        <w:name w:val="B76CEB2DE869004DB15B01B4A7F58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DC333-0BF4-0A4E-B297-AF00CAD7A583}"/>
      </w:docPartPr>
      <w:docPartBody>
        <w:p w:rsidR="00000000" w:rsidRDefault="006F7204" w:rsidP="006F7204">
          <w:pPr>
            <w:pStyle w:val="B76CEB2DE869004DB15B01B4A7F58B3D"/>
          </w:pPr>
          <w:r w:rsidRPr="00DB3205">
            <w:t>123 Main St.</w:t>
          </w:r>
        </w:p>
      </w:docPartBody>
    </w:docPart>
    <w:docPart>
      <w:docPartPr>
        <w:name w:val="7BEE084B4DE15E49B5043E545F644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2ACDB-9D43-2840-8E50-266B56F0D67F}"/>
      </w:docPartPr>
      <w:docPartBody>
        <w:p w:rsidR="00000000" w:rsidRDefault="006F7204" w:rsidP="006F7204">
          <w:pPr>
            <w:pStyle w:val="7BEE084B4DE15E49B5043E545F644032"/>
          </w:pPr>
          <w:r w:rsidRPr="00DB3205">
            <w:t>Seattle, WA 78910</w:t>
          </w:r>
        </w:p>
      </w:docPartBody>
    </w:docPart>
    <w:docPart>
      <w:docPartPr>
        <w:name w:val="00FCE438049664438D23994C5045B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E7CB4-6F08-A54F-B16B-59CE7F07C80B}"/>
      </w:docPartPr>
      <w:docPartBody>
        <w:p w:rsidR="00000000" w:rsidRDefault="006F7204" w:rsidP="006F7204">
          <w:pPr>
            <w:pStyle w:val="00FCE438049664438D23994C5045BB8F"/>
          </w:pPr>
          <w:r w:rsidRPr="00DB3205">
            <w:t>Phone:</w:t>
          </w:r>
        </w:p>
      </w:docPartBody>
    </w:docPart>
    <w:docPart>
      <w:docPartPr>
        <w:name w:val="6779DD1F73D9FC4E80AAB8BDB7803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6F418-5DE0-DE49-804A-574B45A467CC}"/>
      </w:docPartPr>
      <w:docPartBody>
        <w:p w:rsidR="00000000" w:rsidRDefault="006F7204" w:rsidP="006F7204">
          <w:pPr>
            <w:pStyle w:val="6779DD1F73D9FC4E80AAB8BDB7803B2A"/>
          </w:pPr>
          <w:r w:rsidRPr="00DB3205">
            <w:t>111-222-3333</w:t>
          </w:r>
        </w:p>
      </w:docPartBody>
    </w:docPart>
    <w:docPart>
      <w:docPartPr>
        <w:name w:val="CF4EB0E88916DF45BC0D47A05E5B5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3971F-232A-704B-945D-6516A82B0630}"/>
      </w:docPartPr>
      <w:docPartBody>
        <w:p w:rsidR="00000000" w:rsidRDefault="006F7204" w:rsidP="006F7204">
          <w:pPr>
            <w:pStyle w:val="CF4EB0E88916DF45BC0D47A05E5B5F07"/>
          </w:pPr>
          <w:r w:rsidRPr="00CE5FDC">
            <w:t>Qty</w:t>
          </w:r>
        </w:p>
      </w:docPartBody>
    </w:docPart>
    <w:docPart>
      <w:docPartPr>
        <w:name w:val="1972C0C96069D649B15B8A603D3AB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E4431-3344-4E4C-973F-897771613098}"/>
      </w:docPartPr>
      <w:docPartBody>
        <w:p w:rsidR="00000000" w:rsidRDefault="006F7204" w:rsidP="006F7204">
          <w:pPr>
            <w:pStyle w:val="1972C0C96069D649B15B8A603D3AB4CB"/>
          </w:pPr>
          <w:r w:rsidRPr="00CE5FDC">
            <w:t>Description</w:t>
          </w:r>
        </w:p>
      </w:docPartBody>
    </w:docPart>
    <w:docPart>
      <w:docPartPr>
        <w:name w:val="DDE51B76892EBB48B67CC698916F9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4F3D8-D929-AF4F-859C-E346B4776A90}"/>
      </w:docPartPr>
      <w:docPartBody>
        <w:p w:rsidR="00000000" w:rsidRDefault="006F7204" w:rsidP="006F7204">
          <w:pPr>
            <w:pStyle w:val="DDE51B76892EBB48B67CC698916F998B"/>
          </w:pPr>
          <w:r w:rsidRPr="00CE5FDC">
            <w:t>Line total</w:t>
          </w:r>
        </w:p>
      </w:docPartBody>
    </w:docPart>
    <w:docPart>
      <w:docPartPr>
        <w:name w:val="5C33A68EE4377C42BFC9C33D48DCD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D73D6-9BBE-2442-BAC0-FFA6C9B3B9BF}"/>
      </w:docPartPr>
      <w:docPartBody>
        <w:p w:rsidR="00000000" w:rsidRDefault="006F7204" w:rsidP="006F7204">
          <w:pPr>
            <w:pStyle w:val="5C33A68EE4377C42BFC9C33D48DCDC04"/>
          </w:pPr>
          <w:r w:rsidRPr="00CE5FDC">
            <w:t>1</w:t>
          </w:r>
        </w:p>
      </w:docPartBody>
    </w:docPart>
    <w:docPart>
      <w:docPartPr>
        <w:name w:val="90F8AD27648926449E96BFC6D52E0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2072E-32D5-5844-8BC8-4A2EA3712C6C}"/>
      </w:docPartPr>
      <w:docPartBody>
        <w:p w:rsidR="00000000" w:rsidRDefault="006F7204" w:rsidP="006F7204">
          <w:pPr>
            <w:pStyle w:val="90F8AD27648926449E96BFC6D52E01CE"/>
          </w:pPr>
          <w:r w:rsidRPr="00CE5FDC">
            <w:t>1 TB cloud storage</w:t>
          </w:r>
        </w:p>
      </w:docPartBody>
    </w:docPart>
    <w:docPart>
      <w:docPartPr>
        <w:name w:val="E54A7414F0577A4F979EF6284A808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EF760-1EAE-D34A-BAD6-0657F0309BAC}"/>
      </w:docPartPr>
      <w:docPartBody>
        <w:p w:rsidR="00000000" w:rsidRDefault="006F7204" w:rsidP="006F7204">
          <w:pPr>
            <w:pStyle w:val="E54A7414F0577A4F979EF6284A808C13"/>
          </w:pPr>
          <w:r w:rsidRPr="00CE5FDC">
            <w:t>9.99</w:t>
          </w:r>
        </w:p>
      </w:docPartBody>
    </w:docPart>
    <w:docPart>
      <w:docPartPr>
        <w:name w:val="EB3A101D8190A646A89176679FD39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90335-B4CA-8744-872C-80ACF89D49F8}"/>
      </w:docPartPr>
      <w:docPartBody>
        <w:p w:rsidR="00000000" w:rsidRDefault="006F7204" w:rsidP="006F7204">
          <w:pPr>
            <w:pStyle w:val="EB3A101D8190A646A89176679FD39C06"/>
          </w:pPr>
          <w:r w:rsidRPr="00CE5FDC">
            <w:t>9.99</w:t>
          </w:r>
        </w:p>
      </w:docPartBody>
    </w:docPart>
    <w:docPart>
      <w:docPartPr>
        <w:name w:val="DCA628ADE98409498C12BA4CBEF80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24D74-03C1-9147-B69D-9279ADBDFB6E}"/>
      </w:docPartPr>
      <w:docPartBody>
        <w:p w:rsidR="00000000" w:rsidRDefault="006F7204" w:rsidP="006F7204">
          <w:pPr>
            <w:pStyle w:val="DCA628ADE98409498C12BA4CBEF80733"/>
          </w:pPr>
          <w:r w:rsidRPr="00990269">
            <w:t>Total</w:t>
          </w:r>
        </w:p>
      </w:docPartBody>
    </w:docPart>
    <w:docPart>
      <w:docPartPr>
        <w:name w:val="A357E36D66F878428D48E9DF73C58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C6055-0799-9A4C-82F6-F6FA88974416}"/>
      </w:docPartPr>
      <w:docPartBody>
        <w:p w:rsidR="00000000" w:rsidRDefault="006F7204" w:rsidP="006F7204">
          <w:pPr>
            <w:pStyle w:val="A357E36D66F878428D48E9DF73C58323"/>
          </w:pPr>
          <w:r w:rsidRPr="00DA16F4">
            <w:t>9.99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00"/>
    <w:rsid w:val="00092100"/>
    <w:rsid w:val="006F7204"/>
    <w:rsid w:val="008B76C4"/>
    <w:rsid w:val="00C36504"/>
    <w:rsid w:val="00D8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3C42A7B5F13D42BF60B6E738CA335F">
    <w:name w:val="813C42A7B5F13D42BF60B6E738CA335F"/>
  </w:style>
  <w:style w:type="paragraph" w:customStyle="1" w:styleId="4390DE697A422F4E91F722C9015F0912">
    <w:name w:val="4390DE697A422F4E91F722C9015F0912"/>
  </w:style>
  <w:style w:type="paragraph" w:customStyle="1" w:styleId="FDD202CD77BA4449AA369765661510AA">
    <w:name w:val="FDD202CD77BA4449AA369765661510AA"/>
  </w:style>
  <w:style w:type="paragraph" w:customStyle="1" w:styleId="F932F9297974E248A5233962CBC21C32">
    <w:name w:val="F932F9297974E248A5233962CBC21C32"/>
    <w:rsid w:val="006F7204"/>
  </w:style>
  <w:style w:type="paragraph" w:customStyle="1" w:styleId="B76CEB2DE869004DB15B01B4A7F58B3D">
    <w:name w:val="B76CEB2DE869004DB15B01B4A7F58B3D"/>
    <w:rsid w:val="006F7204"/>
  </w:style>
  <w:style w:type="paragraph" w:customStyle="1" w:styleId="7BEE084B4DE15E49B5043E545F644032">
    <w:name w:val="7BEE084B4DE15E49B5043E545F644032"/>
    <w:rsid w:val="006F7204"/>
  </w:style>
  <w:style w:type="paragraph" w:customStyle="1" w:styleId="52B9D98BE6261D4D8E9E32C69BCB41AB">
    <w:name w:val="52B9D98BE6261D4D8E9E32C69BCB41AB"/>
  </w:style>
  <w:style w:type="character" w:styleId="Emphasis">
    <w:name w:val="Emphasis"/>
    <w:uiPriority w:val="99"/>
    <w:qFormat/>
    <w:rPr>
      <w:b/>
      <w:iCs/>
      <w:color w:val="auto"/>
    </w:rPr>
  </w:style>
  <w:style w:type="paragraph" w:customStyle="1" w:styleId="9A49DCDB3F23D24A8C0A23693C965609">
    <w:name w:val="9A49DCDB3F23D24A8C0A23693C965609"/>
  </w:style>
  <w:style w:type="paragraph" w:customStyle="1" w:styleId="FBAF82D0B6CB93498D893D7D5E70D174">
    <w:name w:val="FBAF82D0B6CB93498D893D7D5E70D174"/>
  </w:style>
  <w:style w:type="paragraph" w:customStyle="1" w:styleId="CBD9B1820D8915408846BC5256D032A6">
    <w:name w:val="CBD9B1820D8915408846BC5256D032A6"/>
  </w:style>
  <w:style w:type="paragraph" w:customStyle="1" w:styleId="2BD34D3E35F4D440B8738A895F26A10C">
    <w:name w:val="2BD34D3E35F4D440B8738A895F26A10C"/>
  </w:style>
  <w:style w:type="paragraph" w:customStyle="1" w:styleId="1C3BF79D413650458CAF218DA4CB4779">
    <w:name w:val="1C3BF79D413650458CAF218DA4CB4779"/>
  </w:style>
  <w:style w:type="paragraph" w:customStyle="1" w:styleId="00FCE438049664438D23994C5045BB8F">
    <w:name w:val="00FCE438049664438D23994C5045BB8F"/>
    <w:rsid w:val="006F7204"/>
  </w:style>
  <w:style w:type="paragraph" w:customStyle="1" w:styleId="6779DD1F73D9FC4E80AAB8BDB7803B2A">
    <w:name w:val="6779DD1F73D9FC4E80AAB8BDB7803B2A"/>
    <w:rsid w:val="006F7204"/>
  </w:style>
  <w:style w:type="paragraph" w:customStyle="1" w:styleId="A034F820E4941640ABE072045C1ACCB7">
    <w:name w:val="A034F820E4941640ABE072045C1ACCB7"/>
    <w:rsid w:val="006F7204"/>
  </w:style>
  <w:style w:type="paragraph" w:customStyle="1" w:styleId="26DF8AD01CEB2B4293BDA98CA3D27EFF">
    <w:name w:val="26DF8AD01CEB2B4293BDA98CA3D27EFF"/>
    <w:rsid w:val="006F7204"/>
  </w:style>
  <w:style w:type="paragraph" w:customStyle="1" w:styleId="28B517771D8089468576E05CC31DEB14">
    <w:name w:val="28B517771D8089468576E05CC31DEB14"/>
    <w:rsid w:val="006F7204"/>
  </w:style>
  <w:style w:type="paragraph" w:customStyle="1" w:styleId="C54A8FA853B15D4CA6B85E3B959682E9">
    <w:name w:val="C54A8FA853B15D4CA6B85E3B959682E9"/>
    <w:rsid w:val="006F7204"/>
  </w:style>
  <w:style w:type="paragraph" w:customStyle="1" w:styleId="1981948BCC7C8247AAC7EBC5351C2A4C">
    <w:name w:val="1981948BCC7C8247AAC7EBC5351C2A4C"/>
    <w:rsid w:val="006F7204"/>
  </w:style>
  <w:style w:type="paragraph" w:customStyle="1" w:styleId="BE070890F793E1439464B20B7B178AD9">
    <w:name w:val="BE070890F793E1439464B20B7B178AD9"/>
    <w:rsid w:val="006F7204"/>
  </w:style>
  <w:style w:type="paragraph" w:customStyle="1" w:styleId="B54738765BDFA4479556B4360BD265C9">
    <w:name w:val="B54738765BDFA4479556B4360BD265C9"/>
  </w:style>
  <w:style w:type="paragraph" w:customStyle="1" w:styleId="CC2B9BA6E9DBF3449F763A2CBC77120D">
    <w:name w:val="CC2B9BA6E9DBF3449F763A2CBC77120D"/>
  </w:style>
  <w:style w:type="paragraph" w:customStyle="1" w:styleId="CF23E19AC2017C4F9FD9FC7FC354645F">
    <w:name w:val="CF23E19AC2017C4F9FD9FC7FC354645F"/>
  </w:style>
  <w:style w:type="paragraph" w:customStyle="1" w:styleId="A5A0A14027AC7941BE710BE4A49A2E23">
    <w:name w:val="A5A0A14027AC7941BE710BE4A49A2E23"/>
  </w:style>
  <w:style w:type="paragraph" w:customStyle="1" w:styleId="2FB5BDA50E9BC049955C579D26AE743F">
    <w:name w:val="2FB5BDA50E9BC049955C579D26AE743F"/>
  </w:style>
  <w:style w:type="paragraph" w:customStyle="1" w:styleId="C8F12C30B5256C4D8B897465ADB027B7">
    <w:name w:val="C8F12C30B5256C4D8B897465ADB027B7"/>
  </w:style>
  <w:style w:type="paragraph" w:customStyle="1" w:styleId="98811C0886030D4C801E28F3EB18F629">
    <w:name w:val="98811C0886030D4C801E28F3EB18F629"/>
  </w:style>
  <w:style w:type="paragraph" w:customStyle="1" w:styleId="9EF2CD435251314E81C4EF6D64B7C598">
    <w:name w:val="9EF2CD435251314E81C4EF6D64B7C598"/>
  </w:style>
  <w:style w:type="paragraph" w:customStyle="1" w:styleId="1123201B2826384998DED1B9686BFFD8">
    <w:name w:val="1123201B2826384998DED1B9686BFFD8"/>
  </w:style>
  <w:style w:type="paragraph" w:customStyle="1" w:styleId="701972AA2E213E4EA83F05B751456763">
    <w:name w:val="701972AA2E213E4EA83F05B751456763"/>
  </w:style>
  <w:style w:type="paragraph" w:customStyle="1" w:styleId="6907FF6FD1AE0F4198418B1905D0F55A">
    <w:name w:val="6907FF6FD1AE0F4198418B1905D0F55A"/>
  </w:style>
  <w:style w:type="paragraph" w:customStyle="1" w:styleId="BFA05F5CE0ACB04FABBD8774E8D65540">
    <w:name w:val="BFA05F5CE0ACB04FABBD8774E8D65540"/>
  </w:style>
  <w:style w:type="paragraph" w:customStyle="1" w:styleId="DEC86FDA3F6DED479B0B8A13410D8775">
    <w:name w:val="DEC86FDA3F6DED479B0B8A13410D8775"/>
  </w:style>
  <w:style w:type="paragraph" w:customStyle="1" w:styleId="5F3FDDF8CBDFBB40944F948126001504">
    <w:name w:val="5F3FDDF8CBDFBB40944F948126001504"/>
  </w:style>
  <w:style w:type="paragraph" w:customStyle="1" w:styleId="7D4C779E3D471541A47000371D7F1CB4">
    <w:name w:val="7D4C779E3D471541A47000371D7F1CB4"/>
  </w:style>
  <w:style w:type="paragraph" w:customStyle="1" w:styleId="2CE00C3CB873F943B33F34A848BCAA9A">
    <w:name w:val="2CE00C3CB873F943B33F34A848BCAA9A"/>
  </w:style>
  <w:style w:type="paragraph" w:customStyle="1" w:styleId="4D955A09EADA5641B2FC27A1322B75E7">
    <w:name w:val="4D955A09EADA5641B2FC27A1322B75E7"/>
  </w:style>
  <w:style w:type="paragraph" w:customStyle="1" w:styleId="F6863AC717BB25409BA0B554DE0CE051">
    <w:name w:val="F6863AC717BB25409BA0B554DE0CE051"/>
  </w:style>
  <w:style w:type="paragraph" w:customStyle="1" w:styleId="DA9BBB1522F419448F98F685417B3DF2">
    <w:name w:val="DA9BBB1522F419448F98F685417B3DF2"/>
  </w:style>
  <w:style w:type="paragraph" w:customStyle="1" w:styleId="BFDB3433700ECF4883DCAC86A2A45618">
    <w:name w:val="BFDB3433700ECF4883DCAC86A2A45618"/>
  </w:style>
  <w:style w:type="paragraph" w:customStyle="1" w:styleId="CC435D088BF36C41A6B4C02F2B547E0C">
    <w:name w:val="CC435D088BF36C41A6B4C02F2B547E0C"/>
  </w:style>
  <w:style w:type="paragraph" w:customStyle="1" w:styleId="B4C3ECF3C12F7A43BEC73BEE7343304C">
    <w:name w:val="B4C3ECF3C12F7A43BEC73BEE7343304C"/>
  </w:style>
  <w:style w:type="paragraph" w:customStyle="1" w:styleId="72449D113F8DCD4F898B1648C462AF40">
    <w:name w:val="72449D113F8DCD4F898B1648C462AF40"/>
  </w:style>
  <w:style w:type="paragraph" w:customStyle="1" w:styleId="2DC4115A3FA595448A5385FBAC36D566">
    <w:name w:val="2DC4115A3FA595448A5385FBAC36D566"/>
  </w:style>
  <w:style w:type="paragraph" w:customStyle="1" w:styleId="D54AC41CEB27244EADA5DDC047AA00A2">
    <w:name w:val="D54AC41CEB27244EADA5DDC047AA00A2"/>
  </w:style>
  <w:style w:type="paragraph" w:customStyle="1" w:styleId="7BB145A17C3771489C59495879CE095F">
    <w:name w:val="7BB145A17C3771489C59495879CE095F"/>
  </w:style>
  <w:style w:type="paragraph" w:customStyle="1" w:styleId="B7993FB0F65D09429335985441F13209">
    <w:name w:val="B7993FB0F65D09429335985441F13209"/>
  </w:style>
  <w:style w:type="paragraph" w:customStyle="1" w:styleId="A6C0BFB34DEEDA49B8FA8C087C291D3E">
    <w:name w:val="A6C0BFB34DEEDA49B8FA8C087C291D3E"/>
  </w:style>
  <w:style w:type="paragraph" w:customStyle="1" w:styleId="683E778E90D2564682866E7193F532BE">
    <w:name w:val="683E778E90D2564682866E7193F532BE"/>
  </w:style>
  <w:style w:type="paragraph" w:customStyle="1" w:styleId="BA4ADAD4415E0847B37E8831EC09485F">
    <w:name w:val="BA4ADAD4415E0847B37E8831EC09485F"/>
    <w:rsid w:val="006F7204"/>
  </w:style>
  <w:style w:type="paragraph" w:customStyle="1" w:styleId="2F09F8CD605BCD49BE5C6FE6D9599474">
    <w:name w:val="2F09F8CD605BCD49BE5C6FE6D9599474"/>
    <w:rsid w:val="006F7204"/>
  </w:style>
  <w:style w:type="paragraph" w:customStyle="1" w:styleId="FF7F4E4A73CE054584D8E0AB0A3C26D7">
    <w:name w:val="FF7F4E4A73CE054584D8E0AB0A3C26D7"/>
    <w:rsid w:val="006F7204"/>
  </w:style>
  <w:style w:type="paragraph" w:customStyle="1" w:styleId="827D97876D791D4EA0167C11A0AA8F18">
    <w:name w:val="827D97876D791D4EA0167C11A0AA8F18"/>
    <w:rsid w:val="006F7204"/>
  </w:style>
  <w:style w:type="paragraph" w:customStyle="1" w:styleId="129BE52FE1D41A4282DD7138782A1C16">
    <w:name w:val="129BE52FE1D41A4282DD7138782A1C16"/>
    <w:rsid w:val="006F7204"/>
  </w:style>
  <w:style w:type="paragraph" w:customStyle="1" w:styleId="B0A2C4D487F6F746AA73619CFFDAE16D">
    <w:name w:val="B0A2C4D487F6F746AA73619CFFDAE16D"/>
    <w:rsid w:val="006F7204"/>
  </w:style>
  <w:style w:type="paragraph" w:customStyle="1" w:styleId="F2344F35256E1F458511556F6E10185C">
    <w:name w:val="F2344F35256E1F458511556F6E10185C"/>
    <w:rsid w:val="006F7204"/>
  </w:style>
  <w:style w:type="paragraph" w:customStyle="1" w:styleId="D69CD763BF3CB64A9430D1F56B6B79A2">
    <w:name w:val="D69CD763BF3CB64A9430D1F56B6B79A2"/>
    <w:rsid w:val="006F7204"/>
  </w:style>
  <w:style w:type="paragraph" w:customStyle="1" w:styleId="C0E21C0E488BC44FB986C792B9D87FA8">
    <w:name w:val="C0E21C0E488BC44FB986C792B9D87FA8"/>
    <w:rsid w:val="006F7204"/>
  </w:style>
  <w:style w:type="paragraph" w:customStyle="1" w:styleId="FB96F91FF8407144B887C0B05698E498">
    <w:name w:val="FB96F91FF8407144B887C0B05698E498"/>
    <w:rsid w:val="006F7204"/>
  </w:style>
  <w:style w:type="paragraph" w:customStyle="1" w:styleId="289F9FA9C8231B4CAA58F43B86B8583F">
    <w:name w:val="289F9FA9C8231B4CAA58F43B86B8583F"/>
    <w:rsid w:val="006F7204"/>
  </w:style>
  <w:style w:type="paragraph" w:customStyle="1" w:styleId="CFDA07C1D4EA6C48A795EA1D02A2A1CE">
    <w:name w:val="CFDA07C1D4EA6C48A795EA1D02A2A1CE"/>
    <w:rsid w:val="006F7204"/>
  </w:style>
  <w:style w:type="paragraph" w:customStyle="1" w:styleId="0AEBB296BCDF1B44818700C493BC2B43">
    <w:name w:val="0AEBB296BCDF1B44818700C493BC2B43"/>
    <w:rsid w:val="006F7204"/>
  </w:style>
  <w:style w:type="paragraph" w:customStyle="1" w:styleId="FA5DD3FF24C54F45A1FEDDCE9DC2B477">
    <w:name w:val="FA5DD3FF24C54F45A1FEDDCE9DC2B477"/>
    <w:rsid w:val="006F7204"/>
  </w:style>
  <w:style w:type="paragraph" w:customStyle="1" w:styleId="A98C8E5C73097641A38FFF1EDEE60913">
    <w:name w:val="A98C8E5C73097641A38FFF1EDEE60913"/>
    <w:rsid w:val="006F7204"/>
  </w:style>
  <w:style w:type="paragraph" w:customStyle="1" w:styleId="40725B6A172A874CA4A71734AA38A447">
    <w:name w:val="40725B6A172A874CA4A71734AA38A447"/>
    <w:rsid w:val="006F7204"/>
  </w:style>
  <w:style w:type="paragraph" w:customStyle="1" w:styleId="9F183D026525944091B16939462F8F83">
    <w:name w:val="9F183D026525944091B16939462F8F83"/>
    <w:rsid w:val="006F7204"/>
  </w:style>
  <w:style w:type="paragraph" w:customStyle="1" w:styleId="9D004D67D44A834BAFA8541B7AD58D7E">
    <w:name w:val="9D004D67D44A834BAFA8541B7AD58D7E"/>
    <w:rsid w:val="006F7204"/>
  </w:style>
  <w:style w:type="paragraph" w:customStyle="1" w:styleId="8E421DB2A465BB438D5872A0C88980D4">
    <w:name w:val="8E421DB2A465BB438D5872A0C88980D4"/>
    <w:rsid w:val="006F7204"/>
  </w:style>
  <w:style w:type="paragraph" w:customStyle="1" w:styleId="9BA87EE24198DE4F8D1C8E307BDDC74C">
    <w:name w:val="9BA87EE24198DE4F8D1C8E307BDDC74C"/>
    <w:rsid w:val="006F7204"/>
  </w:style>
  <w:style w:type="paragraph" w:customStyle="1" w:styleId="3E87D8EF77FF894CA27491F91EE500A8">
    <w:name w:val="3E87D8EF77FF894CA27491F91EE500A8"/>
    <w:rsid w:val="006F7204"/>
  </w:style>
  <w:style w:type="paragraph" w:customStyle="1" w:styleId="4B9A19D53B0FF94AABC75F260BBCEBA2">
    <w:name w:val="4B9A19D53B0FF94AABC75F260BBCEBA2"/>
    <w:rsid w:val="006F7204"/>
  </w:style>
  <w:style w:type="paragraph" w:customStyle="1" w:styleId="07A46D7B6D57FE4E8F549C0B640E6A70">
    <w:name w:val="07A46D7B6D57FE4E8F549C0B640E6A70"/>
    <w:rsid w:val="006F7204"/>
  </w:style>
  <w:style w:type="paragraph" w:customStyle="1" w:styleId="CF4EB0E88916DF45BC0D47A05E5B5F07">
    <w:name w:val="CF4EB0E88916DF45BC0D47A05E5B5F07"/>
    <w:rsid w:val="006F7204"/>
  </w:style>
  <w:style w:type="paragraph" w:customStyle="1" w:styleId="1972C0C96069D649B15B8A603D3AB4CB">
    <w:name w:val="1972C0C96069D649B15B8A603D3AB4CB"/>
    <w:rsid w:val="006F7204"/>
  </w:style>
  <w:style w:type="paragraph" w:customStyle="1" w:styleId="DDE51B76892EBB48B67CC698916F998B">
    <w:name w:val="DDE51B76892EBB48B67CC698916F998B"/>
    <w:rsid w:val="006F7204"/>
  </w:style>
  <w:style w:type="paragraph" w:customStyle="1" w:styleId="5C33A68EE4377C42BFC9C33D48DCDC04">
    <w:name w:val="5C33A68EE4377C42BFC9C33D48DCDC04"/>
    <w:rsid w:val="006F7204"/>
  </w:style>
  <w:style w:type="paragraph" w:customStyle="1" w:styleId="90F8AD27648926449E96BFC6D52E01CE">
    <w:name w:val="90F8AD27648926449E96BFC6D52E01CE"/>
    <w:rsid w:val="006F7204"/>
  </w:style>
  <w:style w:type="paragraph" w:customStyle="1" w:styleId="E54A7414F0577A4F979EF6284A808C13">
    <w:name w:val="E54A7414F0577A4F979EF6284A808C13"/>
    <w:rsid w:val="006F7204"/>
  </w:style>
  <w:style w:type="paragraph" w:customStyle="1" w:styleId="EB3A101D8190A646A89176679FD39C06">
    <w:name w:val="EB3A101D8190A646A89176679FD39C06"/>
    <w:rsid w:val="006F7204"/>
  </w:style>
  <w:style w:type="paragraph" w:customStyle="1" w:styleId="C06F8A0A2D62F24B8B70FF57F3BF0890">
    <w:name w:val="C06F8A0A2D62F24B8B70FF57F3BF0890"/>
    <w:rsid w:val="006F7204"/>
  </w:style>
  <w:style w:type="paragraph" w:customStyle="1" w:styleId="70E32E4E3469B9408E0604B3A53155E3">
    <w:name w:val="70E32E4E3469B9408E0604B3A53155E3"/>
    <w:rsid w:val="006F7204"/>
  </w:style>
  <w:style w:type="paragraph" w:customStyle="1" w:styleId="D9806369CF4A3848B840C7A1EC60FA07">
    <w:name w:val="D9806369CF4A3848B840C7A1EC60FA07"/>
    <w:rsid w:val="006F7204"/>
  </w:style>
  <w:style w:type="paragraph" w:customStyle="1" w:styleId="728AA2F6961D2546BE2D076EFD190438">
    <w:name w:val="728AA2F6961D2546BE2D076EFD190438"/>
    <w:rsid w:val="006F7204"/>
  </w:style>
  <w:style w:type="paragraph" w:customStyle="1" w:styleId="DCA628ADE98409498C12BA4CBEF80733">
    <w:name w:val="DCA628ADE98409498C12BA4CBEF80733"/>
    <w:rsid w:val="006F7204"/>
  </w:style>
  <w:style w:type="paragraph" w:customStyle="1" w:styleId="A357E36D66F878428D48E9DF73C58323">
    <w:name w:val="A357E36D66F878428D48E9DF73C58323"/>
    <w:rsid w:val="006F72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ervice Quote">
      <a:dk1>
        <a:srgbClr val="000000"/>
      </a:dk1>
      <a:lt1>
        <a:srgbClr val="FFFFFF"/>
      </a:lt1>
      <a:dk2>
        <a:srgbClr val="D44A4C"/>
      </a:dk2>
      <a:lt2>
        <a:srgbClr val="E7E6E6"/>
      </a:lt2>
      <a:accent1>
        <a:srgbClr val="D87659"/>
      </a:accent1>
      <a:accent2>
        <a:srgbClr val="EC8B31"/>
      </a:accent2>
      <a:accent3>
        <a:srgbClr val="F5B840"/>
      </a:accent3>
      <a:accent4>
        <a:srgbClr val="304A61"/>
      </a:accent4>
      <a:accent5>
        <a:srgbClr val="4B9BB9"/>
      </a:accent5>
      <a:accent6>
        <a:srgbClr val="9AC9E2"/>
      </a:accent6>
      <a:hlink>
        <a:srgbClr val="0563C1"/>
      </a:hlink>
      <a:folHlink>
        <a:srgbClr val="954F72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89125E-F545-46E5-B780-871CAFC263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3CF9CD8-197E-44B2-AC01-616EC0F8C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B77890-3CEE-4E68-940A-F335E131FC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BE260B-89FA-4C2A-8CC6-AF410096B44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{4C20A1D8-B741-DD4B-A6D7-1E4AA04BC60C}tf02808042_win32.dotx</Template>
  <TotalTime>0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lastModifiedBy/>
  <cp:revision>1</cp:revision>
  <dcterms:created xsi:type="dcterms:W3CDTF">2024-10-06T07:54:00Z</dcterms:created>
  <dcterms:modified xsi:type="dcterms:W3CDTF">2024-10-06T09:04:00Z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